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5A2757" w14:textId="77777777" w:rsidR="00C87A4A" w:rsidRPr="00EF7B5A" w:rsidRDefault="00C87A4A" w:rsidP="00414B84">
      <w:pPr>
        <w:rPr>
          <w:sz w:val="18"/>
          <w:szCs w:val="18"/>
        </w:rPr>
      </w:pPr>
    </w:p>
    <w:p w14:paraId="03A3E9BC" w14:textId="77777777" w:rsidR="00F63DF4" w:rsidRDefault="000E05E5" w:rsidP="00F63DF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3"/>
          <w:szCs w:val="23"/>
        </w:rPr>
      </w:pPr>
      <w:r w:rsidRPr="00414B84">
        <w:t xml:space="preserve"> </w:t>
      </w:r>
      <w:r w:rsidR="00F63DF4">
        <w:rPr>
          <w:rFonts w:ascii="CIDFont+F1" w:hAnsi="CIDFont+F1" w:cs="CIDFont+F1"/>
          <w:sz w:val="23"/>
          <w:szCs w:val="23"/>
        </w:rPr>
        <w:t>Analytics Insights Case Study</w:t>
      </w:r>
    </w:p>
    <w:p w14:paraId="424A7C75" w14:textId="77777777" w:rsidR="00F63DF4" w:rsidRDefault="00F63DF4" w:rsidP="00F63DF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3"/>
          <w:szCs w:val="23"/>
        </w:rPr>
      </w:pPr>
    </w:p>
    <w:p w14:paraId="3E955FF5" w14:textId="77777777" w:rsidR="00F63DF4" w:rsidRDefault="00F63DF4" w:rsidP="00F63DF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3"/>
          <w:szCs w:val="23"/>
        </w:rPr>
      </w:pPr>
    </w:p>
    <w:p w14:paraId="038F107A" w14:textId="77777777" w:rsidR="00F63DF4" w:rsidRDefault="00F63DF4" w:rsidP="00F63DF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1"/>
          <w:szCs w:val="21"/>
        </w:rPr>
      </w:pPr>
      <w:r>
        <w:rPr>
          <w:rFonts w:ascii="CIDFont+F2" w:hAnsi="CIDFont+F2" w:cs="CIDFont+F2"/>
          <w:sz w:val="21"/>
          <w:szCs w:val="21"/>
        </w:rPr>
        <w:t>We would like you to quantify the drivers impacting the performance of Net Room Nights in the</w:t>
      </w:r>
    </w:p>
    <w:p w14:paraId="2277BCF6" w14:textId="77777777" w:rsidR="00F63DF4" w:rsidRDefault="00F63DF4" w:rsidP="00F63DF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1"/>
          <w:szCs w:val="21"/>
        </w:rPr>
      </w:pPr>
      <w:r>
        <w:rPr>
          <w:rFonts w:ascii="CIDFont+F2" w:hAnsi="CIDFont+F2" w:cs="CIDFont+F2"/>
          <w:sz w:val="21"/>
          <w:szCs w:val="21"/>
        </w:rPr>
        <w:t>attached dataset* along with presenting any other key insights or recommendations. Please submit</w:t>
      </w:r>
    </w:p>
    <w:p w14:paraId="6698FC63" w14:textId="77777777" w:rsidR="00F63DF4" w:rsidRDefault="00F63DF4" w:rsidP="00F63DF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1"/>
          <w:szCs w:val="21"/>
        </w:rPr>
      </w:pPr>
      <w:r>
        <w:rPr>
          <w:rFonts w:ascii="CIDFont+F2" w:hAnsi="CIDFont+F2" w:cs="CIDFont+F2"/>
          <w:sz w:val="21"/>
          <w:szCs w:val="21"/>
        </w:rPr>
        <w:t>your analysis in PowerPoint format along with any supporting spreadsheet or code. The PowerPoint</w:t>
      </w:r>
    </w:p>
    <w:p w14:paraId="161745B3" w14:textId="77777777" w:rsidR="0086471F" w:rsidRDefault="00F63DF4" w:rsidP="00970E50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1"/>
          <w:szCs w:val="21"/>
        </w:rPr>
      </w:pPr>
      <w:r>
        <w:rPr>
          <w:rFonts w:ascii="CIDFont+F2" w:hAnsi="CIDFont+F2" w:cs="CIDFont+F2"/>
          <w:sz w:val="21"/>
          <w:szCs w:val="21"/>
        </w:rPr>
        <w:t xml:space="preserve">slides should be targeted to a senior executive audience for a 20-minute presentation. </w:t>
      </w:r>
    </w:p>
    <w:p w14:paraId="15D98E71" w14:textId="77777777" w:rsidR="00970E50" w:rsidRDefault="00970E50" w:rsidP="00970E50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1"/>
          <w:szCs w:val="21"/>
        </w:rPr>
      </w:pPr>
    </w:p>
    <w:p w14:paraId="563A312F" w14:textId="77777777" w:rsidR="00970E50" w:rsidRDefault="00970E50" w:rsidP="00970E50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1"/>
          <w:szCs w:val="21"/>
        </w:rPr>
      </w:pPr>
      <w:r>
        <w:rPr>
          <w:rFonts w:ascii="CIDFont+F2" w:hAnsi="CIDFont+F2" w:cs="CIDFont+F2"/>
          <w:sz w:val="21"/>
          <w:szCs w:val="21"/>
        </w:rPr>
        <w:t xml:space="preserve">Note: </w:t>
      </w:r>
      <w:proofErr w:type="spellStart"/>
      <w:r>
        <w:rPr>
          <w:rFonts w:ascii="CIDFont+F2" w:hAnsi="CIDFont+F2" w:cs="CIDFont+F2"/>
          <w:sz w:val="21"/>
          <w:szCs w:val="21"/>
        </w:rPr>
        <w:t>Powerpoint</w:t>
      </w:r>
      <w:proofErr w:type="spellEnd"/>
      <w:r>
        <w:rPr>
          <w:rFonts w:ascii="CIDFont+F2" w:hAnsi="CIDFont+F2" w:cs="CIDFont+F2"/>
          <w:sz w:val="21"/>
          <w:szCs w:val="21"/>
        </w:rPr>
        <w:t xml:space="preserve"> Slides and Tableau file should be in client ready format with Insights and explanation. </w:t>
      </w:r>
    </w:p>
    <w:p w14:paraId="117DB164" w14:textId="77777777" w:rsidR="00F63DF4" w:rsidRDefault="00F63DF4" w:rsidP="00F63DF4">
      <w:pPr>
        <w:rPr>
          <w:rFonts w:ascii="CIDFont+F2" w:hAnsi="CIDFont+F2" w:cs="CIDFont+F2"/>
          <w:sz w:val="21"/>
          <w:szCs w:val="21"/>
        </w:rPr>
      </w:pPr>
    </w:p>
    <w:p w14:paraId="1E0B1096" w14:textId="77777777" w:rsidR="00F63DF4" w:rsidRDefault="00F63DF4" w:rsidP="00F63DF4">
      <w:pPr>
        <w:rPr>
          <w:rFonts w:ascii="CIDFont+F2" w:hAnsi="CIDFont+F2" w:cs="CIDFont+F2"/>
          <w:sz w:val="21"/>
          <w:szCs w:val="21"/>
        </w:rPr>
      </w:pPr>
    </w:p>
    <w:p w14:paraId="29881A5E" w14:textId="77777777" w:rsidR="00F63DF4" w:rsidRDefault="00F63DF4" w:rsidP="00F63DF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1"/>
          <w:szCs w:val="21"/>
        </w:rPr>
      </w:pPr>
      <w:r>
        <w:rPr>
          <w:rFonts w:ascii="CIDFont+F1" w:hAnsi="CIDFont+F1" w:cs="CIDFont+F1"/>
          <w:sz w:val="21"/>
          <w:szCs w:val="21"/>
        </w:rPr>
        <w:t xml:space="preserve">Date: </w:t>
      </w:r>
      <w:r>
        <w:rPr>
          <w:rFonts w:ascii="CIDFont+F2" w:hAnsi="CIDFont+F2" w:cs="CIDFont+F2"/>
          <w:sz w:val="21"/>
          <w:szCs w:val="21"/>
        </w:rPr>
        <w:t>Date format YYYY-MM-DD</w:t>
      </w:r>
    </w:p>
    <w:p w14:paraId="656853C0" w14:textId="77777777" w:rsidR="00F63DF4" w:rsidRDefault="00F63DF4" w:rsidP="00F63DF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1"/>
          <w:szCs w:val="21"/>
        </w:rPr>
      </w:pPr>
    </w:p>
    <w:p w14:paraId="6E61D127" w14:textId="77777777" w:rsidR="00F63DF4" w:rsidRDefault="00F63DF4" w:rsidP="00F63DF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1"/>
          <w:szCs w:val="21"/>
        </w:rPr>
      </w:pPr>
      <w:r>
        <w:rPr>
          <w:rFonts w:ascii="CIDFont+F1" w:hAnsi="CIDFont+F1" w:cs="CIDFont+F1"/>
          <w:sz w:val="21"/>
          <w:szCs w:val="21"/>
        </w:rPr>
        <w:t xml:space="preserve">Geographic Region: </w:t>
      </w:r>
      <w:r>
        <w:rPr>
          <w:rFonts w:ascii="CIDFont+F2" w:hAnsi="CIDFont+F2" w:cs="CIDFont+F2"/>
          <w:sz w:val="21"/>
          <w:szCs w:val="21"/>
        </w:rPr>
        <w:t>Region in which the website is located e.g.</w:t>
      </w:r>
    </w:p>
    <w:p w14:paraId="39A1AE4B" w14:textId="77777777" w:rsidR="00F63DF4" w:rsidRDefault="00F63DF4" w:rsidP="00F63DF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1"/>
          <w:szCs w:val="21"/>
        </w:rPr>
      </w:pPr>
      <w:r>
        <w:rPr>
          <w:rFonts w:ascii="CIDFont+F2" w:hAnsi="CIDFont+F2" w:cs="CIDFont+F2"/>
          <w:sz w:val="21"/>
          <w:szCs w:val="21"/>
        </w:rPr>
        <w:t>uk.hotels.com is located in EMEA</w:t>
      </w:r>
    </w:p>
    <w:p w14:paraId="0AA84718" w14:textId="77777777" w:rsidR="00F63DF4" w:rsidRDefault="00F63DF4" w:rsidP="00F63DF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1"/>
          <w:szCs w:val="21"/>
        </w:rPr>
      </w:pPr>
      <w:r>
        <w:rPr>
          <w:rFonts w:ascii="CIDFont+F1" w:hAnsi="CIDFont+F1" w:cs="CIDFont+F1"/>
          <w:sz w:val="21"/>
          <w:szCs w:val="21"/>
        </w:rPr>
        <w:t xml:space="preserve">Platform: </w:t>
      </w:r>
      <w:r>
        <w:rPr>
          <w:rFonts w:ascii="CIDFont+F2" w:hAnsi="CIDFont+F2" w:cs="CIDFont+F2"/>
          <w:sz w:val="21"/>
          <w:szCs w:val="21"/>
        </w:rPr>
        <w:t>Indicates whether the visit took place on the</w:t>
      </w:r>
    </w:p>
    <w:p w14:paraId="74BC2102" w14:textId="77777777" w:rsidR="00F63DF4" w:rsidRDefault="00F63DF4" w:rsidP="00F63DF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1"/>
          <w:szCs w:val="21"/>
        </w:rPr>
      </w:pPr>
      <w:r>
        <w:rPr>
          <w:rFonts w:ascii="CIDFont+F2" w:hAnsi="CIDFont+F2" w:cs="CIDFont+F2"/>
          <w:sz w:val="21"/>
          <w:szCs w:val="21"/>
        </w:rPr>
        <w:t>desktop or mobile website</w:t>
      </w:r>
    </w:p>
    <w:p w14:paraId="704B39E4" w14:textId="77777777" w:rsidR="00F63DF4" w:rsidRDefault="00F63DF4" w:rsidP="00F63DF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1"/>
          <w:szCs w:val="21"/>
        </w:rPr>
      </w:pPr>
      <w:r>
        <w:rPr>
          <w:rFonts w:ascii="CIDFont+F1" w:hAnsi="CIDFont+F1" w:cs="CIDFont+F1"/>
          <w:sz w:val="21"/>
          <w:szCs w:val="21"/>
        </w:rPr>
        <w:t xml:space="preserve">Marketing Channel: </w:t>
      </w:r>
      <w:r>
        <w:rPr>
          <w:rFonts w:ascii="CIDFont+F2" w:hAnsi="CIDFont+F2" w:cs="CIDFont+F2"/>
          <w:sz w:val="21"/>
          <w:szCs w:val="21"/>
        </w:rPr>
        <w:t>Indicates how the visit came to the website (e.g.</w:t>
      </w:r>
    </w:p>
    <w:p w14:paraId="10F8DCE3" w14:textId="77777777" w:rsidR="00F63DF4" w:rsidRDefault="00F63DF4" w:rsidP="00F63DF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1"/>
          <w:szCs w:val="21"/>
        </w:rPr>
      </w:pPr>
      <w:r>
        <w:rPr>
          <w:rFonts w:ascii="CIDFont+F2" w:hAnsi="CIDFont+F2" w:cs="CIDFont+F2"/>
          <w:sz w:val="21"/>
          <w:szCs w:val="21"/>
        </w:rPr>
        <w:t>TripAdvisor, Trivago,</w:t>
      </w:r>
    </w:p>
    <w:p w14:paraId="363EAA16" w14:textId="77777777" w:rsidR="00F63DF4" w:rsidRDefault="00F63DF4" w:rsidP="00F63DF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1"/>
          <w:szCs w:val="21"/>
        </w:rPr>
      </w:pPr>
      <w:r>
        <w:rPr>
          <w:rFonts w:ascii="CIDFont+F2" w:hAnsi="CIDFont+F2" w:cs="CIDFont+F2"/>
          <w:sz w:val="21"/>
          <w:szCs w:val="21"/>
        </w:rPr>
        <w:t>Google, etc.)</w:t>
      </w:r>
    </w:p>
    <w:p w14:paraId="1D0FDB9F" w14:textId="77777777" w:rsidR="00F63DF4" w:rsidRDefault="00F63DF4" w:rsidP="00F63DF4">
      <w:pPr>
        <w:rPr>
          <w:rFonts w:ascii="CIDFont+F2" w:hAnsi="CIDFont+F2" w:cs="CIDFont+F2"/>
          <w:sz w:val="21"/>
          <w:szCs w:val="21"/>
        </w:rPr>
      </w:pPr>
      <w:r>
        <w:rPr>
          <w:rFonts w:ascii="CIDFont+F1" w:hAnsi="CIDFont+F1" w:cs="CIDFont+F1"/>
          <w:sz w:val="21"/>
          <w:szCs w:val="21"/>
        </w:rPr>
        <w:t xml:space="preserve">Visits: </w:t>
      </w:r>
      <w:r>
        <w:rPr>
          <w:rFonts w:ascii="CIDFont+F2" w:hAnsi="CIDFont+F2" w:cs="CIDFont+F2"/>
          <w:sz w:val="21"/>
          <w:szCs w:val="21"/>
        </w:rPr>
        <w:t>Total number of visits to the website</w:t>
      </w:r>
    </w:p>
    <w:p w14:paraId="04691D23" w14:textId="77777777" w:rsidR="00F63DF4" w:rsidRPr="00F63DF4" w:rsidRDefault="00F63DF4" w:rsidP="00F63DF4">
      <w:pPr>
        <w:rPr>
          <w:rFonts w:ascii="CIDFont+F2" w:hAnsi="CIDFont+F2" w:cs="CIDFont+F2"/>
          <w:sz w:val="21"/>
          <w:szCs w:val="21"/>
        </w:rPr>
      </w:pPr>
      <w:r>
        <w:rPr>
          <w:rFonts w:ascii="CIDFont+F1" w:hAnsi="CIDFont+F1" w:cs="CIDFont+F1"/>
          <w:sz w:val="21"/>
          <w:szCs w:val="21"/>
        </w:rPr>
        <w:t xml:space="preserve">Qualified Shoppers: </w:t>
      </w:r>
      <w:r>
        <w:rPr>
          <w:rFonts w:ascii="CIDFont+F2" w:hAnsi="CIDFont+F2" w:cs="CIDFont+F2"/>
          <w:sz w:val="21"/>
          <w:szCs w:val="21"/>
        </w:rPr>
        <w:t>Total number of Qualified Shopper visits to the</w:t>
      </w:r>
    </w:p>
    <w:p w14:paraId="4F8F67EF" w14:textId="77777777" w:rsidR="00F63DF4" w:rsidRDefault="00F63DF4" w:rsidP="00F63DF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1"/>
          <w:szCs w:val="21"/>
        </w:rPr>
      </w:pPr>
      <w:r>
        <w:rPr>
          <w:rFonts w:ascii="CIDFont+F2" w:hAnsi="CIDFont+F2" w:cs="CIDFont+F2"/>
          <w:sz w:val="21"/>
          <w:szCs w:val="21"/>
        </w:rPr>
        <w:t>Website: A Qualified Shopper visit is a visit in which least one search result or property details page was seen</w:t>
      </w:r>
    </w:p>
    <w:p w14:paraId="4B9319B6" w14:textId="77777777" w:rsidR="00F63DF4" w:rsidRDefault="00F63DF4" w:rsidP="00F63DF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1"/>
          <w:szCs w:val="21"/>
        </w:rPr>
      </w:pPr>
      <w:r>
        <w:rPr>
          <w:rFonts w:ascii="CIDFont+F1" w:hAnsi="CIDFont+F1" w:cs="CIDFont+F1"/>
          <w:sz w:val="21"/>
          <w:szCs w:val="21"/>
        </w:rPr>
        <w:t xml:space="preserve">Bounced Visits: </w:t>
      </w:r>
      <w:r>
        <w:rPr>
          <w:rFonts w:ascii="CIDFont+F2" w:hAnsi="CIDFont+F2" w:cs="CIDFont+F2"/>
          <w:sz w:val="21"/>
          <w:szCs w:val="21"/>
        </w:rPr>
        <w:t>Total number of single page visits to the website</w:t>
      </w:r>
    </w:p>
    <w:p w14:paraId="654E2572" w14:textId="77777777" w:rsidR="00F63DF4" w:rsidRDefault="00F63DF4" w:rsidP="00F63DF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1"/>
          <w:szCs w:val="21"/>
        </w:rPr>
      </w:pPr>
      <w:r>
        <w:rPr>
          <w:rFonts w:ascii="CIDFont+F1" w:hAnsi="CIDFont+F1" w:cs="CIDFont+F1"/>
          <w:sz w:val="21"/>
          <w:szCs w:val="21"/>
        </w:rPr>
        <w:t xml:space="preserve">Gross Orders: </w:t>
      </w:r>
      <w:r>
        <w:rPr>
          <w:rFonts w:ascii="CIDFont+F2" w:hAnsi="CIDFont+F2" w:cs="CIDFont+F2"/>
          <w:sz w:val="21"/>
          <w:szCs w:val="21"/>
        </w:rPr>
        <w:t>Total number of orders</w:t>
      </w:r>
    </w:p>
    <w:p w14:paraId="01FF6773" w14:textId="77777777" w:rsidR="00F63DF4" w:rsidRDefault="00F63DF4" w:rsidP="00F63DF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1"/>
          <w:szCs w:val="21"/>
        </w:rPr>
      </w:pPr>
      <w:r>
        <w:rPr>
          <w:rFonts w:ascii="CIDFont+F1" w:hAnsi="CIDFont+F1" w:cs="CIDFont+F1"/>
          <w:sz w:val="21"/>
          <w:szCs w:val="21"/>
        </w:rPr>
        <w:t xml:space="preserve">Net Orders: </w:t>
      </w:r>
      <w:r>
        <w:rPr>
          <w:rFonts w:ascii="CIDFont+F2" w:hAnsi="CIDFont+F2" w:cs="CIDFont+F2"/>
          <w:sz w:val="21"/>
          <w:szCs w:val="21"/>
        </w:rPr>
        <w:t>Total number of orders minus cancelled orders</w:t>
      </w:r>
    </w:p>
    <w:p w14:paraId="3E3062DF" w14:textId="77777777" w:rsidR="00F63DF4" w:rsidRDefault="00F63DF4" w:rsidP="00F63DF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1"/>
          <w:szCs w:val="21"/>
        </w:rPr>
      </w:pPr>
      <w:r>
        <w:rPr>
          <w:rFonts w:ascii="CIDFont+F1" w:hAnsi="CIDFont+F1" w:cs="CIDFont+F1"/>
          <w:sz w:val="21"/>
          <w:szCs w:val="21"/>
        </w:rPr>
        <w:t xml:space="preserve">Net Room Nights: </w:t>
      </w:r>
      <w:r>
        <w:rPr>
          <w:rFonts w:ascii="CIDFont+F2" w:hAnsi="CIDFont+F2" w:cs="CIDFont+F2"/>
          <w:sz w:val="21"/>
          <w:szCs w:val="21"/>
        </w:rPr>
        <w:t>Total number of room nights for all net orders</w:t>
      </w:r>
    </w:p>
    <w:p w14:paraId="614DD26A" w14:textId="650E957B" w:rsidR="00F63DF4" w:rsidRDefault="00F63DF4" w:rsidP="00F63DF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1"/>
          <w:szCs w:val="21"/>
        </w:rPr>
      </w:pPr>
    </w:p>
    <w:p w14:paraId="7B8976C8" w14:textId="2FE7DE17" w:rsidR="007B6886" w:rsidRDefault="007B6886" w:rsidP="00F63DF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1"/>
          <w:szCs w:val="21"/>
        </w:rPr>
      </w:pPr>
      <w:r>
        <w:rPr>
          <w:rFonts w:ascii="CIDFont+F2" w:hAnsi="CIDFont+F2" w:cs="CIDFont+F2"/>
          <w:sz w:val="21"/>
          <w:szCs w:val="21"/>
        </w:rPr>
        <w:t>For each geographic region try to find if there is a net pattern or not</w:t>
      </w:r>
    </w:p>
    <w:p w14:paraId="6D3FE3F5" w14:textId="32500CD9" w:rsidR="007B6886" w:rsidRDefault="007B6886" w:rsidP="00F63DF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1"/>
          <w:szCs w:val="21"/>
        </w:rPr>
      </w:pPr>
      <w:r>
        <w:rPr>
          <w:rFonts w:ascii="CIDFont+F2" w:hAnsi="CIDFont+F2" w:cs="CIDFont+F2"/>
          <w:sz w:val="21"/>
          <w:szCs w:val="21"/>
        </w:rPr>
        <w:t xml:space="preserve">For </w:t>
      </w:r>
      <w:bookmarkStart w:id="0" w:name="_GoBack"/>
      <w:bookmarkEnd w:id="0"/>
    </w:p>
    <w:p w14:paraId="018E0F58" w14:textId="77777777" w:rsidR="00F63DF4" w:rsidRDefault="00F63DF4" w:rsidP="00F63DF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1"/>
          <w:szCs w:val="21"/>
        </w:rPr>
      </w:pPr>
      <w:r>
        <w:rPr>
          <w:rFonts w:ascii="CIDFont+F2" w:hAnsi="CIDFont+F2" w:cs="CIDFont+F2"/>
          <w:sz w:val="21"/>
          <w:szCs w:val="21"/>
        </w:rPr>
        <w:br/>
        <w:t>Data File:</w:t>
      </w:r>
    </w:p>
    <w:p w14:paraId="41EF467C" w14:textId="77777777" w:rsidR="00F63DF4" w:rsidRDefault="00F63DF4" w:rsidP="00F63DF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1"/>
          <w:szCs w:val="21"/>
        </w:rPr>
      </w:pPr>
    </w:p>
    <w:p w14:paraId="136FE0A3" w14:textId="77777777" w:rsidR="00F63DF4" w:rsidRPr="00F63DF4" w:rsidRDefault="00F63DF4" w:rsidP="00F63DF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1"/>
          <w:szCs w:val="21"/>
        </w:rPr>
      </w:pPr>
      <w:r>
        <w:rPr>
          <w:rFonts w:ascii="CIDFont+F2" w:hAnsi="CIDFont+F2" w:cs="CIDFont+F2"/>
          <w:sz w:val="21"/>
          <w:szCs w:val="21"/>
        </w:rPr>
        <w:object w:dxaOrig="1538" w:dyaOrig="994" w14:anchorId="4609872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9pt;height:49.9pt" o:ole="">
            <v:imagedata r:id="rId8" o:title=""/>
          </v:shape>
          <o:OLEObject Type="Embed" ProgID="Excel.SheetMacroEnabled.12" ShapeID="_x0000_i1025" DrawAspect="Icon" ObjectID="_1659873236" r:id="rId9"/>
        </w:object>
      </w:r>
    </w:p>
    <w:sectPr w:rsidR="00F63DF4" w:rsidRPr="00F63DF4" w:rsidSect="00B40917">
      <w:headerReference w:type="even" r:id="rId10"/>
      <w:headerReference w:type="default" r:id="rId11"/>
      <w:footerReference w:type="default" r:id="rId12"/>
      <w:headerReference w:type="first" r:id="rId13"/>
      <w:footerReference w:type="first" r:id="rId14"/>
      <w:pgSz w:w="12240" w:h="15840"/>
      <w:pgMar w:top="922" w:right="922" w:bottom="922" w:left="922" w:header="922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107499" w14:textId="77777777" w:rsidR="00012332" w:rsidRDefault="00012332" w:rsidP="00C07B86">
      <w:pPr>
        <w:spacing w:after="0" w:line="240" w:lineRule="auto"/>
      </w:pPr>
      <w:r>
        <w:separator/>
      </w:r>
    </w:p>
  </w:endnote>
  <w:endnote w:type="continuationSeparator" w:id="0">
    <w:p w14:paraId="56FCE78D" w14:textId="77777777" w:rsidR="00012332" w:rsidRDefault="00012332" w:rsidP="00C07B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T Walsheim Regular">
    <w:altName w:val="Arial"/>
    <w:panose1 w:val="00000000000000000000"/>
    <w:charset w:val="00"/>
    <w:family w:val="modern"/>
    <w:notTrueType/>
    <w:pitch w:val="variable"/>
    <w:sig w:usb0="A00000AF" w:usb1="5000206B" w:usb2="00000000" w:usb3="00000000" w:csb0="00000093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IDFont+F1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1ECB59" w14:textId="77777777" w:rsidR="003E1738" w:rsidRDefault="003E1738">
    <w:pPr>
      <w:pStyle w:val="Footer"/>
    </w:pPr>
    <w:r w:rsidRPr="003E1738"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731767A" wp14:editId="4F9AF7C4">
              <wp:simplePos x="0" y="0"/>
              <wp:positionH relativeFrom="column">
                <wp:posOffset>577850</wp:posOffset>
              </wp:positionH>
              <wp:positionV relativeFrom="paragraph">
                <wp:posOffset>9452610</wp:posOffset>
              </wp:positionV>
              <wp:extent cx="1463040" cy="0"/>
              <wp:effectExtent l="19050" t="19050" r="22860" b="19050"/>
              <wp:wrapNone/>
              <wp:docPr id="16" name="Straight Connector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1463040" cy="0"/>
                      </a:xfrm>
                      <a:prstGeom prst="line">
                        <a:avLst/>
                      </a:prstGeom>
                      <a:ln w="28575" cap="rnd">
                        <a:solidFill>
                          <a:srgbClr val="4F2683"/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BB43831" id="Straight Connector 16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5pt,744.3pt" to="160.7pt,74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" strokecolor="#4f2683" strokeweight="2.25pt">
              <v:stroke endcap="round"/>
            </v:line>
          </w:pict>
        </mc:Fallback>
      </mc:AlternateContent>
    </w:r>
    <w:r w:rsidRPr="003E1738"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720050E" wp14:editId="726E9E4F">
              <wp:simplePos x="0" y="0"/>
              <wp:positionH relativeFrom="column">
                <wp:posOffset>2752725</wp:posOffset>
              </wp:positionH>
              <wp:positionV relativeFrom="paragraph">
                <wp:posOffset>9450070</wp:posOffset>
              </wp:positionV>
              <wp:extent cx="1463040" cy="0"/>
              <wp:effectExtent l="19050" t="19050" r="22860" b="19050"/>
              <wp:wrapNone/>
              <wp:docPr id="17" name="Straight Connector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1463040" cy="0"/>
                      </a:xfrm>
                      <a:prstGeom prst="line">
                        <a:avLst/>
                      </a:prstGeom>
                      <a:ln w="28575" cap="rnd">
                        <a:solidFill>
                          <a:srgbClr val="4F2683"/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61DDF2B" id="Straight Connector 17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6.75pt,744.1pt" to="331.95pt,74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" strokecolor="#4f2683" strokeweight="2.25pt">
              <v:stroke endcap="round"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FB9DE0" w14:textId="77777777" w:rsidR="009A06AB" w:rsidRDefault="00EF6A79" w:rsidP="009A4045">
    <w:pPr>
      <w:pStyle w:val="Footer"/>
      <w:ind w:left="144"/>
    </w:pP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C19F171" wp14:editId="4A504AF3">
              <wp:simplePos x="0" y="0"/>
              <wp:positionH relativeFrom="column">
                <wp:posOffset>-2163445</wp:posOffset>
              </wp:positionH>
              <wp:positionV relativeFrom="paragraph">
                <wp:posOffset>-125730</wp:posOffset>
              </wp:positionV>
              <wp:extent cx="1176655" cy="1828800"/>
              <wp:effectExtent l="0" t="0" r="0" b="0"/>
              <wp:wrapSquare wrapText="bothSides"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76655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6417F656" w14:textId="77777777" w:rsidR="00920E91" w:rsidRPr="00BC2F7B" w:rsidRDefault="00920E91" w:rsidP="00920E91">
                          <w:pPr>
                            <w:pStyle w:val="Footer"/>
                            <w:ind w:left="-144"/>
                            <w:rPr>
                              <w:rFonts w:ascii="Arial Black" w:hAnsi="Arial Black"/>
                              <w:noProof/>
                              <w:sz w:val="15"/>
                              <w:szCs w:val="15"/>
                            </w:rPr>
                          </w:pPr>
                          <w:bookmarkStart w:id="3" w:name="Footer3_tbl"/>
                          <w:r w:rsidRPr="00BC2F7B">
                            <w:rPr>
                              <w:rFonts w:ascii="Arial Black" w:hAnsi="Arial Black"/>
                              <w:noProof/>
                              <w:sz w:val="15"/>
                              <w:szCs w:val="15"/>
                            </w:rPr>
                            <w:t>GT.COM</w:t>
                          </w:r>
                          <w:bookmarkEnd w:id="3"/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3C19F171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left:0;text-align:left;margin-left:-170.35pt;margin-top:-9.9pt;width:92.65pt;height:2in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" filled="f" stroked="f" strokeweight=".5pt">
              <v:textbox style="mso-fit-shape-to-text:t">
                <w:txbxContent>
                  <w:p w14:paraId="6417F656" w14:textId="77777777" w:rsidR="00920E91" w:rsidRPr="00BC2F7B" w:rsidRDefault="00920E91" w:rsidP="00920E91">
                    <w:pPr>
                      <w:pStyle w:val="Footer"/>
                      <w:ind w:left="-144"/>
                      <w:rPr>
                        <w:rFonts w:ascii="Arial Black" w:hAnsi="Arial Black"/>
                        <w:noProof/>
                        <w:sz w:val="15"/>
                        <w:szCs w:val="15"/>
                      </w:rPr>
                    </w:pPr>
                    <w:bookmarkStart w:id="4" w:name="Footer3_tbl"/>
                    <w:r w:rsidRPr="00BC2F7B">
                      <w:rPr>
                        <w:rFonts w:ascii="Arial Black" w:hAnsi="Arial Black"/>
                        <w:noProof/>
                        <w:sz w:val="15"/>
                        <w:szCs w:val="15"/>
                      </w:rPr>
                      <w:t>GT.COM</w:t>
                    </w:r>
                    <w:bookmarkEnd w:id="4"/>
                  </w:p>
                </w:txbxContent>
              </v:textbox>
              <w10:wrap type="square"/>
            </v:shape>
          </w:pict>
        </mc:Fallback>
      </mc:AlternateContent>
    </w:r>
    <w:bookmarkStart w:id="5" w:name="Shp_2"/>
    <w:r w:rsidR="005B0D75"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05583063" wp14:editId="2344ECDB">
              <wp:simplePos x="0" y="0"/>
              <wp:positionH relativeFrom="column">
                <wp:posOffset>-2152650</wp:posOffset>
              </wp:positionH>
              <wp:positionV relativeFrom="paragraph">
                <wp:posOffset>-157811</wp:posOffset>
              </wp:positionV>
              <wp:extent cx="1463040" cy="0"/>
              <wp:effectExtent l="0" t="0" r="22860" b="19050"/>
              <wp:wrapNone/>
              <wp:docPr id="24" name="Straight Connector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1463040" cy="0"/>
                      </a:xfrm>
                      <a:prstGeom prst="line">
                        <a:avLst/>
                      </a:prstGeom>
                      <a:ln w="25400" cap="rnd">
                        <a:solidFill>
                          <a:srgbClr val="4F268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DE9015F" id="Straight Connector 24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69.5pt,-12.45pt" to="-54.3pt,-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" strokecolor="#4f2683" strokeweight="2pt">
              <v:stroke joinstyle="miter" endcap="round"/>
            </v:line>
          </w:pict>
        </mc:Fallback>
      </mc:AlternateContent>
    </w:r>
    <w:bookmarkEnd w:id="5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782301" w14:textId="77777777" w:rsidR="00012332" w:rsidRDefault="00012332" w:rsidP="00C07B86">
      <w:pPr>
        <w:spacing w:after="0" w:line="240" w:lineRule="auto"/>
      </w:pPr>
      <w:r>
        <w:separator/>
      </w:r>
    </w:p>
  </w:footnote>
  <w:footnote w:type="continuationSeparator" w:id="0">
    <w:p w14:paraId="5C8F9728" w14:textId="77777777" w:rsidR="00012332" w:rsidRDefault="00012332" w:rsidP="00C07B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749417" w14:textId="77777777" w:rsidR="005A638D" w:rsidRDefault="005A638D" w:rsidP="005A638D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CF11B" w14:textId="77777777" w:rsidR="00C07B86" w:rsidRDefault="00C07B86" w:rsidP="005A638D">
    <w:pPr>
      <w:pStyle w:val="Header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1" wp14:anchorId="44A124A6" wp14:editId="7507CC31">
          <wp:simplePos x="0" y="0"/>
          <wp:positionH relativeFrom="column">
            <wp:posOffset>-2162175</wp:posOffset>
          </wp:positionH>
          <wp:positionV relativeFrom="paragraph">
            <wp:posOffset>-116536</wp:posOffset>
          </wp:positionV>
          <wp:extent cx="1464945" cy="272415"/>
          <wp:effectExtent l="0" t="0" r="1905" b="0"/>
          <wp:wrapSquare wrapText="bothSides"/>
          <wp:docPr id="48" name="Picture 4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Tlogo-RGB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64945" cy="2724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4F1169" w14:textId="77777777" w:rsidR="009C470A" w:rsidRDefault="001C64F0" w:rsidP="005A638D">
    <w:pPr>
      <w:spacing w:before="38"/>
      <w:ind w:left="-3510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18BC2DB2" wp14:editId="0631B5D9">
              <wp:simplePos x="0" y="0"/>
              <wp:positionH relativeFrom="page">
                <wp:posOffset>557212</wp:posOffset>
              </wp:positionH>
              <wp:positionV relativeFrom="page">
                <wp:posOffset>576263</wp:posOffset>
              </wp:positionV>
              <wp:extent cx="6581775" cy="166687"/>
              <wp:effectExtent l="0" t="0" r="9525" b="5080"/>
              <wp:wrapNone/>
              <wp:docPr id="4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81775" cy="16668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tbl>
                          <w:tblPr>
                            <w:tblStyle w:val="TableGrid"/>
                            <w:tblW w:w="0" w:type="auto"/>
                            <w:jc w:val="right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1E0" w:firstRow="1" w:lastRow="1" w:firstColumn="1" w:lastColumn="1" w:noHBand="0" w:noVBand="0"/>
                          </w:tblPr>
                          <w:tblGrid>
                            <w:gridCol w:w="6117"/>
                          </w:tblGrid>
                          <w:tr w:rsidR="009C470A" w14:paraId="653E55F7" w14:textId="77777777" w:rsidTr="00162100">
                            <w:trPr>
                              <w:trHeight w:val="1440"/>
                              <w:jc w:val="right"/>
                            </w:trPr>
                            <w:tc>
                              <w:tcPr>
                                <w:tcW w:w="6117" w:type="dxa"/>
                              </w:tcPr>
                              <w:p w14:paraId="263F4B74" w14:textId="77777777" w:rsidR="009C470A" w:rsidRDefault="00F63DF4" w:rsidP="004F5624">
                                <w:pPr>
                                  <w:spacing w:before="38"/>
                                  <w:ind w:left="43"/>
                                </w:pPr>
                                <w:bookmarkStart w:id="1" w:name="Logo_tbl"/>
                                <w:r>
                                  <w:t>Case study Information</w:t>
                                </w:r>
                              </w:p>
                            </w:tc>
                          </w:tr>
                          <w:bookmarkEnd w:id="1"/>
                        </w:tbl>
                        <w:p w14:paraId="2374C0BF" w14:textId="77777777" w:rsidR="009C470A" w:rsidRDefault="009C470A" w:rsidP="009C470A">
                          <w:pPr>
                            <w:ind w:left="43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8BC2DB2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left:0;text-align:left;margin-left:43.85pt;margin-top:45.4pt;width:518.25pt;height:13.1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" filled="f" stroked="f">
              <v:textbox inset="0,0,0,0">
                <w:txbxContent>
                  <w:tbl>
                    <w:tblPr>
                      <w:tblStyle w:val="TableGrid"/>
                      <w:tblW w:w="0" w:type="auto"/>
                      <w:jc w:val="right"/>
                      <w:tblBorders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  <w:insideH w:val="none" w:sz="0" w:space="0" w:color="auto"/>
                        <w:insideV w:val="none" w:sz="0" w:space="0" w:color="auto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1E0" w:firstRow="1" w:lastRow="1" w:firstColumn="1" w:lastColumn="1" w:noHBand="0" w:noVBand="0"/>
                    </w:tblPr>
                    <w:tblGrid>
                      <w:gridCol w:w="6117"/>
                    </w:tblGrid>
                    <w:tr w:rsidR="009C470A" w14:paraId="653E55F7" w14:textId="77777777" w:rsidTr="00162100">
                      <w:trPr>
                        <w:trHeight w:val="1440"/>
                        <w:jc w:val="right"/>
                      </w:trPr>
                      <w:tc>
                        <w:tcPr>
                          <w:tcW w:w="6117" w:type="dxa"/>
                        </w:tcPr>
                        <w:p w14:paraId="263F4B74" w14:textId="77777777" w:rsidR="009C470A" w:rsidRDefault="00F63DF4" w:rsidP="004F5624">
                          <w:pPr>
                            <w:spacing w:before="38"/>
                            <w:ind w:left="43"/>
                          </w:pPr>
                          <w:bookmarkStart w:id="2" w:name="Logo_tbl"/>
                          <w:r>
                            <w:t>Case study Information</w:t>
                          </w:r>
                        </w:p>
                      </w:tc>
                    </w:tr>
                    <w:bookmarkEnd w:id="2"/>
                  </w:tbl>
                  <w:p w14:paraId="2374C0BF" w14:textId="77777777" w:rsidR="009C470A" w:rsidRDefault="009C470A" w:rsidP="009C470A">
                    <w:pPr>
                      <w:ind w:left="43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6D5BB86B" w14:textId="77777777" w:rsidR="009C470A" w:rsidRDefault="009C470A" w:rsidP="005A638D">
    <w:pPr>
      <w:pStyle w:val="Header"/>
      <w:ind w:left="-3420"/>
      <w:jc w:val="right"/>
    </w:pPr>
  </w:p>
  <w:p w14:paraId="72BEC173" w14:textId="77777777" w:rsidR="009A06AB" w:rsidRPr="009C470A" w:rsidRDefault="009A06AB" w:rsidP="005A638D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ED6638E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186255E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0DA76D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C002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2"/>
    <w:multiLevelType w:val="singleLevel"/>
    <w:tmpl w:val="21868E8E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5" w15:restartNumberingAfterBreak="0">
    <w:nsid w:val="FFFFFF83"/>
    <w:multiLevelType w:val="singleLevel"/>
    <w:tmpl w:val="A112D9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FFFFFF88"/>
    <w:multiLevelType w:val="singleLevel"/>
    <w:tmpl w:val="39782B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FFFFFF89"/>
    <w:multiLevelType w:val="singleLevel"/>
    <w:tmpl w:val="187EE12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1A933704"/>
    <w:multiLevelType w:val="multilevel"/>
    <w:tmpl w:val="8460F8B0"/>
    <w:lvl w:ilvl="0">
      <w:start w:val="1"/>
      <w:numFmt w:val="bullet"/>
      <w:pStyle w:val="TableBullet1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>
      <w:start w:val="1"/>
      <w:numFmt w:val="bullet"/>
      <w:pStyle w:val="TableBullet2"/>
      <w:lvlText w:val=""/>
      <w:lvlJc w:val="left"/>
      <w:pPr>
        <w:tabs>
          <w:tab w:val="num" w:pos="567"/>
        </w:tabs>
        <w:ind w:left="567" w:hanging="283"/>
      </w:pPr>
      <w:rPr>
        <w:rFonts w:ascii="Symbol" w:hAnsi="Symbol" w:hint="default"/>
        <w:color w:val="808080" w:themeColor="background1" w:themeShade="80"/>
      </w:rPr>
    </w:lvl>
    <w:lvl w:ilvl="2">
      <w:start w:val="1"/>
      <w:numFmt w:val="bullet"/>
      <w:pStyle w:val="TableBullet3"/>
      <w:lvlText w:val=""/>
      <w:lvlJc w:val="left"/>
      <w:pPr>
        <w:tabs>
          <w:tab w:val="num" w:pos="851"/>
        </w:tabs>
        <w:ind w:left="851" w:hanging="284"/>
      </w:pPr>
      <w:rPr>
        <w:rFonts w:ascii="Symbol" w:hAnsi="Symbol" w:hint="default"/>
        <w:color w:val="808080" w:themeColor="background1" w:themeShade="80"/>
      </w:rPr>
    </w:lvl>
    <w:lvl w:ilvl="3">
      <w:start w:val="1"/>
      <w:numFmt w:val="none"/>
      <w:lvlText w:val=""/>
      <w:lvlJc w:val="left"/>
      <w:pPr>
        <w:ind w:left="851" w:firstLine="0"/>
      </w:pPr>
      <w:rPr>
        <w:rFonts w:hint="default"/>
      </w:rPr>
    </w:lvl>
    <w:lvl w:ilvl="4">
      <w:start w:val="1"/>
      <w:numFmt w:val="none"/>
      <w:lvlText w:val=""/>
      <w:lvlJc w:val="left"/>
      <w:pPr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ind w:left="851" w:firstLine="0"/>
      </w:pPr>
      <w:rPr>
        <w:rFonts w:hint="default"/>
      </w:rPr>
    </w:lvl>
    <w:lvl w:ilvl="6">
      <w:start w:val="1"/>
      <w:numFmt w:val="none"/>
      <w:lvlText w:val=""/>
      <w:lvlJc w:val="left"/>
      <w:pPr>
        <w:ind w:left="851" w:firstLine="0"/>
      </w:pPr>
      <w:rPr>
        <w:rFonts w:hint="default"/>
      </w:rPr>
    </w:lvl>
    <w:lvl w:ilvl="7">
      <w:start w:val="1"/>
      <w:numFmt w:val="none"/>
      <w:lvlText w:val=""/>
      <w:lvlJc w:val="left"/>
      <w:pPr>
        <w:ind w:left="851" w:firstLine="0"/>
      </w:pPr>
      <w:rPr>
        <w:rFonts w:hint="default"/>
      </w:rPr>
    </w:lvl>
    <w:lvl w:ilvl="8">
      <w:start w:val="1"/>
      <w:numFmt w:val="none"/>
      <w:lvlText w:val=""/>
      <w:lvlJc w:val="left"/>
      <w:pPr>
        <w:ind w:left="851" w:firstLine="0"/>
      </w:pPr>
      <w:rPr>
        <w:rFonts w:hint="default"/>
      </w:rPr>
    </w:lvl>
  </w:abstractNum>
  <w:abstractNum w:abstractNumId="9" w15:restartNumberingAfterBreak="0">
    <w:nsid w:val="1C757904"/>
    <w:multiLevelType w:val="multilevel"/>
    <w:tmpl w:val="AEF68414"/>
    <w:lvl w:ilvl="0">
      <w:start w:val="1"/>
      <w:numFmt w:val="decimal"/>
      <w:pStyle w:val="TableNumber"/>
      <w:lvlText w:val="%1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>
      <w:start w:val="1"/>
      <w:numFmt w:val="lowerLetter"/>
      <w:pStyle w:val="TableNumber2"/>
      <w:lvlText w:val="%2"/>
      <w:lvlJc w:val="left"/>
      <w:pPr>
        <w:tabs>
          <w:tab w:val="num" w:pos="567"/>
        </w:tabs>
        <w:ind w:left="567" w:hanging="283"/>
      </w:pPr>
      <w:rPr>
        <w:rFonts w:hint="default"/>
      </w:rPr>
    </w:lvl>
    <w:lvl w:ilvl="2">
      <w:start w:val="1"/>
      <w:numFmt w:val="lowerRoman"/>
      <w:pStyle w:val="TableNumber3"/>
      <w:lvlText w:val="%3"/>
      <w:lvlJc w:val="left"/>
      <w:pPr>
        <w:tabs>
          <w:tab w:val="num" w:pos="851"/>
        </w:tabs>
        <w:ind w:left="851" w:hanging="284"/>
      </w:pPr>
      <w:rPr>
        <w:rFonts w:hint="default"/>
      </w:rPr>
    </w:lvl>
    <w:lvl w:ilvl="3">
      <w:start w:val="1"/>
      <w:numFmt w:val="none"/>
      <w:lvlText w:val=""/>
      <w:lvlJc w:val="left"/>
      <w:pPr>
        <w:ind w:left="851" w:firstLine="0"/>
      </w:pPr>
      <w:rPr>
        <w:rFonts w:hint="default"/>
      </w:rPr>
    </w:lvl>
    <w:lvl w:ilvl="4">
      <w:start w:val="1"/>
      <w:numFmt w:val="none"/>
      <w:lvlText w:val=""/>
      <w:lvlJc w:val="left"/>
      <w:pPr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ind w:left="851" w:firstLine="0"/>
      </w:pPr>
      <w:rPr>
        <w:rFonts w:hint="default"/>
      </w:rPr>
    </w:lvl>
    <w:lvl w:ilvl="6">
      <w:start w:val="1"/>
      <w:numFmt w:val="none"/>
      <w:lvlText w:val=""/>
      <w:lvlJc w:val="left"/>
      <w:pPr>
        <w:ind w:left="851" w:firstLine="0"/>
      </w:pPr>
      <w:rPr>
        <w:rFonts w:hint="default"/>
      </w:rPr>
    </w:lvl>
    <w:lvl w:ilvl="7">
      <w:start w:val="1"/>
      <w:numFmt w:val="none"/>
      <w:lvlText w:val=""/>
      <w:lvlJc w:val="left"/>
      <w:pPr>
        <w:ind w:left="851" w:firstLine="0"/>
      </w:pPr>
      <w:rPr>
        <w:rFonts w:hint="default"/>
      </w:rPr>
    </w:lvl>
    <w:lvl w:ilvl="8">
      <w:start w:val="1"/>
      <w:numFmt w:val="none"/>
      <w:lvlText w:val=""/>
      <w:lvlJc w:val="left"/>
      <w:pPr>
        <w:ind w:left="851" w:firstLine="31918"/>
      </w:pPr>
      <w:rPr>
        <w:rFonts w:hint="default"/>
      </w:rPr>
    </w:lvl>
  </w:abstractNum>
  <w:abstractNum w:abstractNumId="10" w15:restartNumberingAfterBreak="0">
    <w:nsid w:val="343D545A"/>
    <w:multiLevelType w:val="multilevel"/>
    <w:tmpl w:val="EF505214"/>
    <w:lvl w:ilvl="0">
      <w:start w:val="1"/>
      <w:numFmt w:val="upperRoman"/>
      <w:lvlText w:val="Article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isLgl/>
      <w:lvlText w:val="Section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pStyle w:val="Heading5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1" w15:restartNumberingAfterBreak="0">
    <w:nsid w:val="3BA976CF"/>
    <w:multiLevelType w:val="multilevel"/>
    <w:tmpl w:val="98FC98AC"/>
    <w:lvl w:ilvl="0">
      <w:start w:val="1"/>
      <w:numFmt w:val="decimal"/>
      <w:pStyle w:val="ListNumber"/>
      <w:lvlText w:val="%1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>
      <w:start w:val="1"/>
      <w:numFmt w:val="lowerLetter"/>
      <w:pStyle w:val="ListNumber2"/>
      <w:lvlText w:val="%2"/>
      <w:lvlJc w:val="left"/>
      <w:pPr>
        <w:tabs>
          <w:tab w:val="num" w:pos="567"/>
        </w:tabs>
        <w:ind w:left="567" w:hanging="283"/>
      </w:pPr>
      <w:rPr>
        <w:rFonts w:hint="default"/>
      </w:rPr>
    </w:lvl>
    <w:lvl w:ilvl="2">
      <w:start w:val="1"/>
      <w:numFmt w:val="lowerRoman"/>
      <w:pStyle w:val="ListNumber3"/>
      <w:lvlText w:val="%3"/>
      <w:lvlJc w:val="left"/>
      <w:pPr>
        <w:tabs>
          <w:tab w:val="num" w:pos="1134"/>
        </w:tabs>
        <w:ind w:left="1134" w:hanging="567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ind w:left="851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ind w:left="851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ind w:left="851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ind w:left="851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ind w:left="851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ind w:left="851" w:firstLine="0"/>
      </w:pPr>
      <w:rPr>
        <w:rFonts w:hint="default"/>
      </w:rPr>
    </w:lvl>
  </w:abstractNum>
  <w:abstractNum w:abstractNumId="12" w15:restartNumberingAfterBreak="0">
    <w:nsid w:val="7F924C95"/>
    <w:multiLevelType w:val="multilevel"/>
    <w:tmpl w:val="0D561ACA"/>
    <w:lvl w:ilvl="0">
      <w:start w:val="1"/>
      <w:numFmt w:val="decimal"/>
      <w:pStyle w:val="NumberedHeading1"/>
      <w:lvlText w:val="%1"/>
      <w:lvlJc w:val="left"/>
      <w:pPr>
        <w:tabs>
          <w:tab w:val="num" w:pos="709"/>
        </w:tabs>
        <w:ind w:left="709" w:hanging="709"/>
      </w:pPr>
      <w:rPr>
        <w:rFonts w:hint="default"/>
      </w:rPr>
    </w:lvl>
    <w:lvl w:ilvl="1">
      <w:start w:val="1"/>
      <w:numFmt w:val="decimal"/>
      <w:pStyle w:val="NumberedHeading2"/>
      <w:lvlText w:val="%1.%2"/>
      <w:lvlJc w:val="left"/>
      <w:pPr>
        <w:tabs>
          <w:tab w:val="num" w:pos="709"/>
        </w:tabs>
        <w:ind w:left="709" w:hanging="709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ind w:left="709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ind w:left="709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ind w:left="709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ind w:left="709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ind w:left="709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ind w:left="709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ind w:left="709" w:firstLine="0"/>
      </w:pPr>
      <w:rPr>
        <w:rFonts w:hint="default"/>
      </w:rPr>
    </w:lvl>
  </w:abstractNum>
  <w:num w:numId="1">
    <w:abstractNumId w:val="10"/>
  </w:num>
  <w:num w:numId="2">
    <w:abstractNumId w:val="10"/>
  </w:num>
  <w:num w:numId="3">
    <w:abstractNumId w:val="10"/>
  </w:num>
  <w:num w:numId="4">
    <w:abstractNumId w:val="10"/>
  </w:num>
  <w:num w:numId="5">
    <w:abstractNumId w:val="10"/>
  </w:num>
  <w:num w:numId="6">
    <w:abstractNumId w:val="6"/>
  </w:num>
  <w:num w:numId="7">
    <w:abstractNumId w:val="11"/>
  </w:num>
  <w:num w:numId="8">
    <w:abstractNumId w:val="3"/>
  </w:num>
  <w:num w:numId="9">
    <w:abstractNumId w:val="11"/>
  </w:num>
  <w:num w:numId="10">
    <w:abstractNumId w:val="2"/>
  </w:num>
  <w:num w:numId="11">
    <w:abstractNumId w:val="11"/>
  </w:num>
  <w:num w:numId="12">
    <w:abstractNumId w:val="1"/>
  </w:num>
  <w:num w:numId="13">
    <w:abstractNumId w:val="1"/>
  </w:num>
  <w:num w:numId="14">
    <w:abstractNumId w:val="0"/>
  </w:num>
  <w:num w:numId="15">
    <w:abstractNumId w:val="0"/>
  </w:num>
  <w:num w:numId="16">
    <w:abstractNumId w:val="12"/>
  </w:num>
  <w:num w:numId="17">
    <w:abstractNumId w:val="12"/>
  </w:num>
  <w:num w:numId="18">
    <w:abstractNumId w:val="7"/>
  </w:num>
  <w:num w:numId="19">
    <w:abstractNumId w:val="8"/>
  </w:num>
  <w:num w:numId="20">
    <w:abstractNumId w:val="5"/>
  </w:num>
  <w:num w:numId="21">
    <w:abstractNumId w:val="8"/>
  </w:num>
  <w:num w:numId="22">
    <w:abstractNumId w:val="4"/>
  </w:num>
  <w:num w:numId="23">
    <w:abstractNumId w:val="8"/>
  </w:num>
  <w:num w:numId="24">
    <w:abstractNumId w:val="9"/>
  </w:num>
  <w:num w:numId="25">
    <w:abstractNumId w:val="9"/>
  </w:num>
  <w:num w:numId="26">
    <w:abstractNumId w:val="9"/>
  </w:num>
  <w:num w:numId="27">
    <w:abstractNumId w:val="10"/>
  </w:num>
  <w:num w:numId="28">
    <w:abstractNumId w:val="10"/>
  </w:num>
  <w:num w:numId="29">
    <w:abstractNumId w:val="10"/>
  </w:num>
  <w:num w:numId="30">
    <w:abstractNumId w:val="10"/>
  </w:num>
  <w:num w:numId="31">
    <w:abstractNumId w:val="10"/>
  </w:num>
  <w:num w:numId="32">
    <w:abstractNumId w:val="11"/>
  </w:num>
  <w:num w:numId="33">
    <w:abstractNumId w:val="11"/>
  </w:num>
  <w:num w:numId="34">
    <w:abstractNumId w:val="11"/>
  </w:num>
  <w:num w:numId="35">
    <w:abstractNumId w:val="1"/>
  </w:num>
  <w:num w:numId="36">
    <w:abstractNumId w:val="0"/>
  </w:num>
  <w:num w:numId="37">
    <w:abstractNumId w:val="12"/>
  </w:num>
  <w:num w:numId="38">
    <w:abstractNumId w:val="12"/>
  </w:num>
  <w:num w:numId="39">
    <w:abstractNumId w:val="8"/>
  </w:num>
  <w:num w:numId="40">
    <w:abstractNumId w:val="8"/>
  </w:num>
  <w:num w:numId="41">
    <w:abstractNumId w:val="8"/>
  </w:num>
  <w:num w:numId="42">
    <w:abstractNumId w:val="9"/>
  </w:num>
  <w:num w:numId="43">
    <w:abstractNumId w:val="9"/>
  </w:num>
  <w:num w:numId="4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attachedTemplate r:id="rId1"/>
  <w:defaultTabStop w:val="576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3DF4"/>
    <w:rsid w:val="00012332"/>
    <w:rsid w:val="000135CA"/>
    <w:rsid w:val="00030C10"/>
    <w:rsid w:val="00036961"/>
    <w:rsid w:val="00044F66"/>
    <w:rsid w:val="000512A8"/>
    <w:rsid w:val="00087764"/>
    <w:rsid w:val="0009484A"/>
    <w:rsid w:val="00095DA3"/>
    <w:rsid w:val="000A50B3"/>
    <w:rsid w:val="000A7398"/>
    <w:rsid w:val="000C4761"/>
    <w:rsid w:val="000C5461"/>
    <w:rsid w:val="000D3AA6"/>
    <w:rsid w:val="000E05E5"/>
    <w:rsid w:val="000E42DA"/>
    <w:rsid w:val="000F24C2"/>
    <w:rsid w:val="000F4F70"/>
    <w:rsid w:val="00110F00"/>
    <w:rsid w:val="0012390A"/>
    <w:rsid w:val="00142845"/>
    <w:rsid w:val="00150B38"/>
    <w:rsid w:val="00150C8D"/>
    <w:rsid w:val="00173148"/>
    <w:rsid w:val="00186F22"/>
    <w:rsid w:val="00194400"/>
    <w:rsid w:val="001A317B"/>
    <w:rsid w:val="001B2CFC"/>
    <w:rsid w:val="001B5EAD"/>
    <w:rsid w:val="001B60B4"/>
    <w:rsid w:val="001C2231"/>
    <w:rsid w:val="001C64F0"/>
    <w:rsid w:val="001D1051"/>
    <w:rsid w:val="001D5812"/>
    <w:rsid w:val="001E022E"/>
    <w:rsid w:val="001F466F"/>
    <w:rsid w:val="001F68C9"/>
    <w:rsid w:val="002042B7"/>
    <w:rsid w:val="00205638"/>
    <w:rsid w:val="00222C16"/>
    <w:rsid w:val="00223AD4"/>
    <w:rsid w:val="00233D90"/>
    <w:rsid w:val="002365DC"/>
    <w:rsid w:val="00236920"/>
    <w:rsid w:val="00241DE5"/>
    <w:rsid w:val="0024402C"/>
    <w:rsid w:val="002460C2"/>
    <w:rsid w:val="00264970"/>
    <w:rsid w:val="00275772"/>
    <w:rsid w:val="00290B04"/>
    <w:rsid w:val="00294F10"/>
    <w:rsid w:val="002A0608"/>
    <w:rsid w:val="002A08F1"/>
    <w:rsid w:val="002C46CC"/>
    <w:rsid w:val="002C542C"/>
    <w:rsid w:val="002D7C63"/>
    <w:rsid w:val="002E290D"/>
    <w:rsid w:val="002F3FF1"/>
    <w:rsid w:val="002F69C1"/>
    <w:rsid w:val="002F7472"/>
    <w:rsid w:val="003114AC"/>
    <w:rsid w:val="00322F7E"/>
    <w:rsid w:val="003247C6"/>
    <w:rsid w:val="003324C5"/>
    <w:rsid w:val="00337D48"/>
    <w:rsid w:val="003454A3"/>
    <w:rsid w:val="00351915"/>
    <w:rsid w:val="00360793"/>
    <w:rsid w:val="003820B0"/>
    <w:rsid w:val="003932A4"/>
    <w:rsid w:val="003A0AFF"/>
    <w:rsid w:val="003B74EC"/>
    <w:rsid w:val="003C25A1"/>
    <w:rsid w:val="003C2C5C"/>
    <w:rsid w:val="003C3864"/>
    <w:rsid w:val="003C7194"/>
    <w:rsid w:val="003D2629"/>
    <w:rsid w:val="003D3C48"/>
    <w:rsid w:val="003E1738"/>
    <w:rsid w:val="003F389D"/>
    <w:rsid w:val="003F5C45"/>
    <w:rsid w:val="003F5F91"/>
    <w:rsid w:val="003F7FDF"/>
    <w:rsid w:val="00405CC4"/>
    <w:rsid w:val="004064B7"/>
    <w:rsid w:val="00414B84"/>
    <w:rsid w:val="0041595F"/>
    <w:rsid w:val="00420F80"/>
    <w:rsid w:val="00443324"/>
    <w:rsid w:val="004468B0"/>
    <w:rsid w:val="00454656"/>
    <w:rsid w:val="00481F97"/>
    <w:rsid w:val="0049488C"/>
    <w:rsid w:val="004958C5"/>
    <w:rsid w:val="004B20A2"/>
    <w:rsid w:val="004B26A0"/>
    <w:rsid w:val="004B7865"/>
    <w:rsid w:val="004D17D5"/>
    <w:rsid w:val="004F2A3F"/>
    <w:rsid w:val="004F5C69"/>
    <w:rsid w:val="005004D8"/>
    <w:rsid w:val="0050534E"/>
    <w:rsid w:val="00506141"/>
    <w:rsid w:val="00517CA9"/>
    <w:rsid w:val="00540299"/>
    <w:rsid w:val="005413E0"/>
    <w:rsid w:val="005474C0"/>
    <w:rsid w:val="0055065D"/>
    <w:rsid w:val="00551A0F"/>
    <w:rsid w:val="00551F1F"/>
    <w:rsid w:val="00552A17"/>
    <w:rsid w:val="005557E7"/>
    <w:rsid w:val="00573A49"/>
    <w:rsid w:val="0059225D"/>
    <w:rsid w:val="005A27D3"/>
    <w:rsid w:val="005A3F8B"/>
    <w:rsid w:val="005A638D"/>
    <w:rsid w:val="005B0D75"/>
    <w:rsid w:val="005B2675"/>
    <w:rsid w:val="005B621E"/>
    <w:rsid w:val="005C1F1F"/>
    <w:rsid w:val="005C34ED"/>
    <w:rsid w:val="005D2352"/>
    <w:rsid w:val="005D3950"/>
    <w:rsid w:val="005E5239"/>
    <w:rsid w:val="005E607D"/>
    <w:rsid w:val="005F3326"/>
    <w:rsid w:val="00611B56"/>
    <w:rsid w:val="00615726"/>
    <w:rsid w:val="0061671C"/>
    <w:rsid w:val="0062560A"/>
    <w:rsid w:val="0063461C"/>
    <w:rsid w:val="00640704"/>
    <w:rsid w:val="006428C9"/>
    <w:rsid w:val="00642BC7"/>
    <w:rsid w:val="00653CFC"/>
    <w:rsid w:val="006719CD"/>
    <w:rsid w:val="00676AA5"/>
    <w:rsid w:val="00690B74"/>
    <w:rsid w:val="006B38CA"/>
    <w:rsid w:val="006C2086"/>
    <w:rsid w:val="006C48DC"/>
    <w:rsid w:val="006C59FC"/>
    <w:rsid w:val="006C751B"/>
    <w:rsid w:val="006E0945"/>
    <w:rsid w:val="006F5B36"/>
    <w:rsid w:val="00711CEB"/>
    <w:rsid w:val="007477C4"/>
    <w:rsid w:val="0076682C"/>
    <w:rsid w:val="0077384B"/>
    <w:rsid w:val="00781619"/>
    <w:rsid w:val="00786FE5"/>
    <w:rsid w:val="0079070B"/>
    <w:rsid w:val="007A61DB"/>
    <w:rsid w:val="007B21FC"/>
    <w:rsid w:val="007B4E34"/>
    <w:rsid w:val="007B6886"/>
    <w:rsid w:val="007C08DF"/>
    <w:rsid w:val="007C17B3"/>
    <w:rsid w:val="007D27F9"/>
    <w:rsid w:val="007D400A"/>
    <w:rsid w:val="007F10CC"/>
    <w:rsid w:val="00800012"/>
    <w:rsid w:val="008034DF"/>
    <w:rsid w:val="00812CA8"/>
    <w:rsid w:val="00833300"/>
    <w:rsid w:val="008336BC"/>
    <w:rsid w:val="00835FDA"/>
    <w:rsid w:val="00836708"/>
    <w:rsid w:val="0086314D"/>
    <w:rsid w:val="0086471F"/>
    <w:rsid w:val="008671C2"/>
    <w:rsid w:val="00874B2A"/>
    <w:rsid w:val="00876B0B"/>
    <w:rsid w:val="00877B99"/>
    <w:rsid w:val="0088331C"/>
    <w:rsid w:val="00883B56"/>
    <w:rsid w:val="00893F27"/>
    <w:rsid w:val="008B5580"/>
    <w:rsid w:val="008C38A8"/>
    <w:rsid w:val="008D07F0"/>
    <w:rsid w:val="008D1214"/>
    <w:rsid w:val="008D2BF2"/>
    <w:rsid w:val="008D3A8A"/>
    <w:rsid w:val="008D66BC"/>
    <w:rsid w:val="008F0C8C"/>
    <w:rsid w:val="00920E91"/>
    <w:rsid w:val="009465DA"/>
    <w:rsid w:val="00947736"/>
    <w:rsid w:val="00970E50"/>
    <w:rsid w:val="00990A82"/>
    <w:rsid w:val="009A06AB"/>
    <w:rsid w:val="009A4045"/>
    <w:rsid w:val="009B70EE"/>
    <w:rsid w:val="009C470A"/>
    <w:rsid w:val="009C6826"/>
    <w:rsid w:val="009C7507"/>
    <w:rsid w:val="009D3C82"/>
    <w:rsid w:val="009F2C36"/>
    <w:rsid w:val="00A0640D"/>
    <w:rsid w:val="00A106A7"/>
    <w:rsid w:val="00A16BE0"/>
    <w:rsid w:val="00A254FA"/>
    <w:rsid w:val="00A274DA"/>
    <w:rsid w:val="00A34DB7"/>
    <w:rsid w:val="00A37D95"/>
    <w:rsid w:val="00A53B7C"/>
    <w:rsid w:val="00A53D42"/>
    <w:rsid w:val="00A60BDB"/>
    <w:rsid w:val="00A62922"/>
    <w:rsid w:val="00A7046F"/>
    <w:rsid w:val="00A710C6"/>
    <w:rsid w:val="00A73A1F"/>
    <w:rsid w:val="00A74248"/>
    <w:rsid w:val="00A74CD7"/>
    <w:rsid w:val="00A760F8"/>
    <w:rsid w:val="00A84CD4"/>
    <w:rsid w:val="00AA18B6"/>
    <w:rsid w:val="00AA4F92"/>
    <w:rsid w:val="00AA4FD5"/>
    <w:rsid w:val="00AA6AC8"/>
    <w:rsid w:val="00AB6BA6"/>
    <w:rsid w:val="00AC40E4"/>
    <w:rsid w:val="00AD597A"/>
    <w:rsid w:val="00AD6F9E"/>
    <w:rsid w:val="00AE1A13"/>
    <w:rsid w:val="00AE560F"/>
    <w:rsid w:val="00AF6ED6"/>
    <w:rsid w:val="00AF7B00"/>
    <w:rsid w:val="00B02097"/>
    <w:rsid w:val="00B02760"/>
    <w:rsid w:val="00B04A3F"/>
    <w:rsid w:val="00B22920"/>
    <w:rsid w:val="00B25C7F"/>
    <w:rsid w:val="00B27C37"/>
    <w:rsid w:val="00B308BC"/>
    <w:rsid w:val="00B3789D"/>
    <w:rsid w:val="00B40917"/>
    <w:rsid w:val="00B42786"/>
    <w:rsid w:val="00B61BF9"/>
    <w:rsid w:val="00BA20CD"/>
    <w:rsid w:val="00BA575F"/>
    <w:rsid w:val="00BA7BE7"/>
    <w:rsid w:val="00BC124E"/>
    <w:rsid w:val="00BC2F7B"/>
    <w:rsid w:val="00BC7C4C"/>
    <w:rsid w:val="00BD0EB0"/>
    <w:rsid w:val="00BE2764"/>
    <w:rsid w:val="00BE658E"/>
    <w:rsid w:val="00BF006D"/>
    <w:rsid w:val="00C019F3"/>
    <w:rsid w:val="00C07B86"/>
    <w:rsid w:val="00C13BF5"/>
    <w:rsid w:val="00C1513C"/>
    <w:rsid w:val="00C37D5C"/>
    <w:rsid w:val="00C4260F"/>
    <w:rsid w:val="00C43841"/>
    <w:rsid w:val="00C50672"/>
    <w:rsid w:val="00C658C6"/>
    <w:rsid w:val="00C70F43"/>
    <w:rsid w:val="00C76E91"/>
    <w:rsid w:val="00C85383"/>
    <w:rsid w:val="00C87A4A"/>
    <w:rsid w:val="00C9290F"/>
    <w:rsid w:val="00CB5B85"/>
    <w:rsid w:val="00CB6BBF"/>
    <w:rsid w:val="00CC1283"/>
    <w:rsid w:val="00CC332B"/>
    <w:rsid w:val="00CC75AC"/>
    <w:rsid w:val="00CE0047"/>
    <w:rsid w:val="00CE6E49"/>
    <w:rsid w:val="00CF1450"/>
    <w:rsid w:val="00D25379"/>
    <w:rsid w:val="00D323C3"/>
    <w:rsid w:val="00D43E03"/>
    <w:rsid w:val="00D467AB"/>
    <w:rsid w:val="00D50E66"/>
    <w:rsid w:val="00D63F08"/>
    <w:rsid w:val="00D646FE"/>
    <w:rsid w:val="00D6555D"/>
    <w:rsid w:val="00D66A7F"/>
    <w:rsid w:val="00D7305F"/>
    <w:rsid w:val="00D779C4"/>
    <w:rsid w:val="00D859CB"/>
    <w:rsid w:val="00D95D2D"/>
    <w:rsid w:val="00D97B7D"/>
    <w:rsid w:val="00DA0399"/>
    <w:rsid w:val="00DB5A34"/>
    <w:rsid w:val="00DC13B0"/>
    <w:rsid w:val="00DC5640"/>
    <w:rsid w:val="00E10E9C"/>
    <w:rsid w:val="00E27B7A"/>
    <w:rsid w:val="00E30935"/>
    <w:rsid w:val="00E44959"/>
    <w:rsid w:val="00E46FD3"/>
    <w:rsid w:val="00E505AD"/>
    <w:rsid w:val="00E56464"/>
    <w:rsid w:val="00E574EF"/>
    <w:rsid w:val="00E57DF0"/>
    <w:rsid w:val="00E6167A"/>
    <w:rsid w:val="00E66E34"/>
    <w:rsid w:val="00E8232A"/>
    <w:rsid w:val="00EC22B9"/>
    <w:rsid w:val="00EC589A"/>
    <w:rsid w:val="00EC6A79"/>
    <w:rsid w:val="00ED2301"/>
    <w:rsid w:val="00EE0FB5"/>
    <w:rsid w:val="00EF4F70"/>
    <w:rsid w:val="00EF6A79"/>
    <w:rsid w:val="00EF7B5A"/>
    <w:rsid w:val="00F2509E"/>
    <w:rsid w:val="00F35268"/>
    <w:rsid w:val="00F46D2D"/>
    <w:rsid w:val="00F541B6"/>
    <w:rsid w:val="00F608B8"/>
    <w:rsid w:val="00F608D4"/>
    <w:rsid w:val="00F61A71"/>
    <w:rsid w:val="00F63DF4"/>
    <w:rsid w:val="00F6781E"/>
    <w:rsid w:val="00F85BB7"/>
    <w:rsid w:val="00F96CE8"/>
    <w:rsid w:val="00FB3274"/>
    <w:rsid w:val="00FC2483"/>
    <w:rsid w:val="00FC38A7"/>
    <w:rsid w:val="00FC4CFA"/>
    <w:rsid w:val="00FD2942"/>
    <w:rsid w:val="00FD4874"/>
    <w:rsid w:val="00FD62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4408FC"/>
  <w15:chartTrackingRefBased/>
  <w15:docId w15:val="{D0E771D3-E2EA-40CD-B75F-E378726468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="Arial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1" w:unhideWhenUsed="1" w:qFormat="1"/>
    <w:lsdException w:name="List Number 3" w:semiHidden="1" w:uiPriority="1" w:unhideWhenUsed="1" w:qFormat="1"/>
    <w:lsdException w:name="List Number 4" w:semiHidden="1" w:uiPriority="0" w:unhideWhenUsed="1"/>
    <w:lsdException w:name="List Number 5" w:semiHidden="1" w:uiPriority="0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qFormat/>
    <w:rsid w:val="004B26A0"/>
    <w:pPr>
      <w:keepNext/>
      <w:spacing w:before="240" w:after="120" w:line="400" w:lineRule="exact"/>
      <w:outlineLvl w:val="0"/>
    </w:pPr>
    <w:rPr>
      <w:rFonts w:asciiTheme="majorHAnsi" w:eastAsia="Times New Roman" w:hAnsiTheme="majorHAnsi" w:cstheme="majorHAnsi"/>
      <w:bCs/>
      <w:color w:val="4F2D7F" w:themeColor="accent1"/>
      <w:kern w:val="32"/>
      <w:sz w:val="36"/>
      <w:szCs w:val="28"/>
    </w:rPr>
  </w:style>
  <w:style w:type="paragraph" w:styleId="Heading2">
    <w:name w:val="heading 2"/>
    <w:basedOn w:val="Heading1"/>
    <w:next w:val="BodyText"/>
    <w:link w:val="Heading2Char"/>
    <w:qFormat/>
    <w:rsid w:val="004B26A0"/>
    <w:pPr>
      <w:spacing w:line="320" w:lineRule="exact"/>
      <w:outlineLvl w:val="1"/>
    </w:pPr>
    <w:rPr>
      <w:bCs w:val="0"/>
      <w:sz w:val="26"/>
      <w:szCs w:val="19"/>
    </w:rPr>
  </w:style>
  <w:style w:type="paragraph" w:styleId="Heading3">
    <w:name w:val="heading 3"/>
    <w:basedOn w:val="Heading2"/>
    <w:next w:val="BodyText"/>
    <w:link w:val="Heading3Char"/>
    <w:rsid w:val="004B26A0"/>
    <w:pPr>
      <w:spacing w:line="240" w:lineRule="atLeast"/>
      <w:outlineLvl w:val="2"/>
    </w:pPr>
    <w:rPr>
      <w:rFonts w:asciiTheme="minorHAnsi" w:hAnsiTheme="minorHAnsi" w:cstheme="minorHAnsi"/>
      <w:b/>
      <w:bCs/>
      <w:sz w:val="19"/>
      <w:szCs w:val="18"/>
    </w:rPr>
  </w:style>
  <w:style w:type="paragraph" w:styleId="Heading4">
    <w:name w:val="heading 4"/>
    <w:basedOn w:val="Heading3"/>
    <w:next w:val="BodyText"/>
    <w:link w:val="Heading4Char"/>
    <w:qFormat/>
    <w:rsid w:val="004B26A0"/>
    <w:pPr>
      <w:outlineLvl w:val="3"/>
    </w:pPr>
    <w:rPr>
      <w:b w:val="0"/>
      <w:bCs w:val="0"/>
      <w:sz w:val="18"/>
    </w:rPr>
  </w:style>
  <w:style w:type="paragraph" w:styleId="Heading5">
    <w:name w:val="heading 5"/>
    <w:basedOn w:val="Normal"/>
    <w:next w:val="Normal"/>
    <w:link w:val="Heading5Char"/>
    <w:semiHidden/>
    <w:qFormat/>
    <w:rsid w:val="004B26A0"/>
    <w:pPr>
      <w:numPr>
        <w:ilvl w:val="4"/>
        <w:numId w:val="31"/>
      </w:numPr>
      <w:spacing w:before="240" w:after="120" w:line="240" w:lineRule="atLeast"/>
      <w:outlineLvl w:val="4"/>
    </w:pPr>
    <w:rPr>
      <w:rFonts w:asciiTheme="minorHAnsi" w:eastAsia="Times New Roman" w:hAnsiTheme="minorHAnsi"/>
      <w:b/>
      <w:bCs/>
      <w:i/>
      <w:iCs/>
      <w:sz w:val="24"/>
      <w:szCs w:val="26"/>
    </w:rPr>
  </w:style>
  <w:style w:type="paragraph" w:styleId="Heading6">
    <w:name w:val="heading 6"/>
    <w:basedOn w:val="Normal"/>
    <w:next w:val="Normal"/>
    <w:link w:val="Heading6Char"/>
    <w:semiHidden/>
    <w:qFormat/>
    <w:rsid w:val="004B26A0"/>
    <w:pPr>
      <w:numPr>
        <w:ilvl w:val="5"/>
        <w:numId w:val="31"/>
      </w:numPr>
      <w:spacing w:before="240" w:after="60" w:line="240" w:lineRule="atLeast"/>
      <w:outlineLvl w:val="5"/>
    </w:pPr>
    <w:rPr>
      <w:rFonts w:ascii="Times New Roman" w:eastAsia="Times New Roman" w:hAnsi="Times New Roman" w:cs="Times New Roman"/>
      <w:b/>
      <w:bCs/>
      <w:sz w:val="18"/>
    </w:rPr>
  </w:style>
  <w:style w:type="paragraph" w:styleId="Heading7">
    <w:name w:val="heading 7"/>
    <w:basedOn w:val="Normal"/>
    <w:next w:val="Normal"/>
    <w:link w:val="Heading7Char"/>
    <w:semiHidden/>
    <w:qFormat/>
    <w:rsid w:val="004B26A0"/>
    <w:pPr>
      <w:numPr>
        <w:ilvl w:val="6"/>
        <w:numId w:val="31"/>
      </w:numPr>
      <w:spacing w:before="240" w:after="60" w:line="240" w:lineRule="atLeast"/>
      <w:outlineLvl w:val="6"/>
    </w:pPr>
    <w:rPr>
      <w:rFonts w:ascii="Times New Roman" w:eastAsia="Times New Roman" w:hAnsi="Times New Roman" w:cs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semiHidden/>
    <w:qFormat/>
    <w:rsid w:val="004B26A0"/>
    <w:pPr>
      <w:numPr>
        <w:ilvl w:val="7"/>
        <w:numId w:val="31"/>
      </w:numPr>
      <w:spacing w:before="240" w:after="60" w:line="240" w:lineRule="atLeast"/>
      <w:outlineLvl w:val="7"/>
    </w:pPr>
    <w:rPr>
      <w:rFonts w:ascii="Times New Roman" w:eastAsia="Times New Roman" w:hAnsi="Times New Roman" w:cs="Times New Roman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semiHidden/>
    <w:qFormat/>
    <w:rsid w:val="004B26A0"/>
    <w:pPr>
      <w:numPr>
        <w:ilvl w:val="8"/>
        <w:numId w:val="31"/>
      </w:numPr>
      <w:spacing w:before="240" w:after="60" w:line="240" w:lineRule="atLeast"/>
      <w:outlineLvl w:val="8"/>
    </w:pPr>
    <w:rPr>
      <w:rFonts w:eastAsia="Times New Roman"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07B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7B86"/>
  </w:style>
  <w:style w:type="paragraph" w:styleId="Footer">
    <w:name w:val="footer"/>
    <w:basedOn w:val="Normal"/>
    <w:link w:val="FooterChar"/>
    <w:uiPriority w:val="99"/>
    <w:unhideWhenUsed/>
    <w:rsid w:val="00C07B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7B86"/>
  </w:style>
  <w:style w:type="character" w:styleId="PlaceholderText">
    <w:name w:val="Placeholder Text"/>
    <w:basedOn w:val="DefaultParagraphFont"/>
    <w:uiPriority w:val="99"/>
    <w:semiHidden/>
    <w:rsid w:val="00194400"/>
    <w:rPr>
      <w:color w:val="808080"/>
    </w:rPr>
  </w:style>
  <w:style w:type="paragraph" w:customStyle="1" w:styleId="Info">
    <w:name w:val="Info"/>
    <w:basedOn w:val="Normal"/>
    <w:rsid w:val="00223AD4"/>
    <w:pPr>
      <w:tabs>
        <w:tab w:val="left" w:pos="200"/>
      </w:tabs>
      <w:suppressAutoHyphens/>
      <w:autoSpaceDE w:val="0"/>
      <w:autoSpaceDN w:val="0"/>
      <w:adjustRightInd w:val="0"/>
      <w:spacing w:after="120" w:line="180" w:lineRule="atLeast"/>
      <w:textAlignment w:val="center"/>
    </w:pPr>
    <w:rPr>
      <w:rFonts w:ascii="GT Walsheim Regular" w:hAnsi="GT Walsheim Regular" w:cs="GT Walsheim Regular"/>
      <w:color w:val="000000"/>
      <w:spacing w:val="-1"/>
      <w:sz w:val="13"/>
      <w:szCs w:val="13"/>
    </w:rPr>
  </w:style>
  <w:style w:type="character" w:customStyle="1" w:styleId="Bold">
    <w:name w:val="Bold"/>
    <w:rsid w:val="00A34DB7"/>
  </w:style>
  <w:style w:type="character" w:customStyle="1" w:styleId="SmallCapsBold">
    <w:name w:val="Small Caps + Bold"/>
    <w:rsid w:val="00A34DB7"/>
    <w:rPr>
      <w:rFonts w:ascii="Arial Black" w:hAnsi="Arial Black" w:cs="Arial Black"/>
      <w:smallCaps/>
      <w:sz w:val="14"/>
      <w:szCs w:val="14"/>
    </w:rPr>
  </w:style>
  <w:style w:type="character" w:customStyle="1" w:styleId="Body">
    <w:name w:val="Body"/>
    <w:qFormat/>
    <w:rsid w:val="00405CC4"/>
    <w:rPr>
      <w:rFonts w:ascii="Arial" w:hAnsi="Arial" w:cs="Arial"/>
      <w:caps w:val="0"/>
      <w:smallCaps w:val="0"/>
      <w:sz w:val="18"/>
      <w:szCs w:val="14"/>
    </w:rPr>
  </w:style>
  <w:style w:type="paragraph" w:customStyle="1" w:styleId="Noparagraphstyle">
    <w:name w:val="[No paragraph style]"/>
    <w:rsid w:val="00F35268"/>
    <w:pPr>
      <w:spacing w:after="0" w:line="240" w:lineRule="auto"/>
    </w:pPr>
    <w:rPr>
      <w:rFonts w:asciiTheme="minorHAnsi" w:hAnsiTheme="minorHAnsi" w:cstheme="minorBidi"/>
      <w:color w:val="000000"/>
      <w:sz w:val="24"/>
      <w:szCs w:val="24"/>
      <w:u w:color="000000"/>
      <w:lang w:eastAsia="ja-JP"/>
    </w:rPr>
  </w:style>
  <w:style w:type="paragraph" w:customStyle="1" w:styleId="Title1">
    <w:name w:val="Title_1"/>
    <w:basedOn w:val="Noparagraphstyle"/>
    <w:qFormat/>
    <w:rsid w:val="00640704"/>
    <w:rPr>
      <w:rFonts w:ascii="Arial" w:hAnsi="Arial"/>
      <w:noProof/>
      <w:sz w:val="36"/>
      <w:szCs w:val="18"/>
      <w:shd w:val="clear" w:color="auto" w:fill="FFFFFF"/>
      <w:lang w:eastAsia="en-US"/>
    </w:rPr>
  </w:style>
  <w:style w:type="character" w:customStyle="1" w:styleId="Heading1Char">
    <w:name w:val="Heading 1 Char"/>
    <w:basedOn w:val="DefaultParagraphFont"/>
    <w:link w:val="Heading1"/>
    <w:rsid w:val="004B26A0"/>
    <w:rPr>
      <w:rFonts w:asciiTheme="majorHAnsi" w:eastAsia="Times New Roman" w:hAnsiTheme="majorHAnsi" w:cstheme="majorHAnsi"/>
      <w:bCs/>
      <w:color w:val="4F2D7F" w:themeColor="accent1"/>
      <w:kern w:val="32"/>
      <w:sz w:val="36"/>
      <w:szCs w:val="28"/>
    </w:rPr>
  </w:style>
  <w:style w:type="paragraph" w:customStyle="1" w:styleId="Subtitle1">
    <w:name w:val="Subtitle 1"/>
    <w:basedOn w:val="Title1"/>
    <w:qFormat/>
    <w:rsid w:val="00640704"/>
    <w:rPr>
      <w:sz w:val="27"/>
      <w:szCs w:val="27"/>
    </w:rPr>
  </w:style>
  <w:style w:type="character" w:customStyle="1" w:styleId="Heading2Char">
    <w:name w:val="Heading 2 Char"/>
    <w:basedOn w:val="DefaultParagraphFont"/>
    <w:link w:val="Heading2"/>
    <w:rsid w:val="004B26A0"/>
    <w:rPr>
      <w:rFonts w:asciiTheme="majorHAnsi" w:eastAsia="Times New Roman" w:hAnsiTheme="majorHAnsi" w:cstheme="majorHAnsi"/>
      <w:color w:val="4F2D7F" w:themeColor="accent1"/>
      <w:kern w:val="32"/>
      <w:sz w:val="26"/>
      <w:szCs w:val="19"/>
    </w:rPr>
  </w:style>
  <w:style w:type="character" w:customStyle="1" w:styleId="Heading3Char">
    <w:name w:val="Heading 3 Char"/>
    <w:basedOn w:val="DefaultParagraphFont"/>
    <w:link w:val="Heading3"/>
    <w:rsid w:val="008034DF"/>
    <w:rPr>
      <w:rFonts w:asciiTheme="minorHAnsi" w:eastAsia="Times New Roman" w:hAnsiTheme="minorHAnsi" w:cstheme="minorHAnsi"/>
      <w:b/>
      <w:bCs/>
      <w:color w:val="4F2D7F" w:themeColor="accent1"/>
      <w:kern w:val="32"/>
      <w:sz w:val="19"/>
      <w:szCs w:val="18"/>
    </w:rPr>
  </w:style>
  <w:style w:type="character" w:customStyle="1" w:styleId="Heading4Char">
    <w:name w:val="Heading 4 Char"/>
    <w:basedOn w:val="DefaultParagraphFont"/>
    <w:link w:val="Heading4"/>
    <w:rsid w:val="004B26A0"/>
    <w:rPr>
      <w:rFonts w:asciiTheme="minorHAnsi" w:eastAsia="Times New Roman" w:hAnsiTheme="minorHAnsi" w:cstheme="minorHAnsi"/>
      <w:color w:val="4F2D7F" w:themeColor="accent1"/>
      <w:kern w:val="3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rsid w:val="008034D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34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odyText">
    <w:name w:val="Body Text"/>
    <w:basedOn w:val="Normal"/>
    <w:link w:val="BodyTextChar"/>
    <w:qFormat/>
    <w:rsid w:val="00EC6A79"/>
    <w:pPr>
      <w:spacing w:after="120" w:line="240" w:lineRule="atLeast"/>
    </w:pPr>
    <w:rPr>
      <w:rFonts w:asciiTheme="minorHAnsi" w:eastAsia="Times New Roman" w:hAnsiTheme="minorHAnsi"/>
      <w:sz w:val="18"/>
      <w:szCs w:val="20"/>
    </w:rPr>
  </w:style>
  <w:style w:type="character" w:customStyle="1" w:styleId="BodyTextChar">
    <w:name w:val="Body Text Char"/>
    <w:basedOn w:val="DefaultParagraphFont"/>
    <w:link w:val="BodyText"/>
    <w:rsid w:val="00EC6A79"/>
    <w:rPr>
      <w:rFonts w:asciiTheme="minorHAnsi" w:eastAsia="Times New Roman" w:hAnsiTheme="minorHAnsi"/>
      <w:sz w:val="18"/>
      <w:szCs w:val="20"/>
    </w:rPr>
  </w:style>
  <w:style w:type="table" w:styleId="TableGrid">
    <w:name w:val="Table Grid"/>
    <w:basedOn w:val="TableNormal"/>
    <w:rsid w:val="00EC6A7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5Char">
    <w:name w:val="Heading 5 Char"/>
    <w:basedOn w:val="DefaultParagraphFont"/>
    <w:link w:val="Heading5"/>
    <w:semiHidden/>
    <w:rsid w:val="00B40917"/>
    <w:rPr>
      <w:rFonts w:asciiTheme="minorHAnsi" w:eastAsia="Times New Roman" w:hAnsiTheme="minorHAnsi"/>
      <w:b/>
      <w:bCs/>
      <w:i/>
      <w:iCs/>
      <w:sz w:val="24"/>
      <w:szCs w:val="26"/>
    </w:rPr>
  </w:style>
  <w:style w:type="character" w:customStyle="1" w:styleId="Heading6Char">
    <w:name w:val="Heading 6 Char"/>
    <w:basedOn w:val="DefaultParagraphFont"/>
    <w:link w:val="Heading6"/>
    <w:semiHidden/>
    <w:rsid w:val="00B40917"/>
    <w:rPr>
      <w:rFonts w:ascii="Times New Roman" w:eastAsia="Times New Roman" w:hAnsi="Times New Roman" w:cs="Times New Roman"/>
      <w:b/>
      <w:bCs/>
      <w:sz w:val="18"/>
    </w:rPr>
  </w:style>
  <w:style w:type="character" w:customStyle="1" w:styleId="Heading7Char">
    <w:name w:val="Heading 7 Char"/>
    <w:basedOn w:val="DefaultParagraphFont"/>
    <w:link w:val="Heading7"/>
    <w:semiHidden/>
    <w:rsid w:val="00B40917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semiHidden/>
    <w:rsid w:val="00B40917"/>
    <w:rPr>
      <w:rFonts w:ascii="Times New Roman" w:eastAsia="Times New Roman" w:hAnsi="Times New Roman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semiHidden/>
    <w:rsid w:val="00B40917"/>
    <w:rPr>
      <w:rFonts w:eastAsia="Times New Roman"/>
      <w:sz w:val="18"/>
    </w:rPr>
  </w:style>
  <w:style w:type="paragraph" w:styleId="ListNumber">
    <w:name w:val="List Number"/>
    <w:basedOn w:val="Normal"/>
    <w:uiPriority w:val="1"/>
    <w:qFormat/>
    <w:rsid w:val="004B26A0"/>
    <w:pPr>
      <w:numPr>
        <w:numId w:val="34"/>
      </w:numPr>
      <w:spacing w:after="120" w:line="240" w:lineRule="atLeast"/>
    </w:pPr>
    <w:rPr>
      <w:rFonts w:asciiTheme="minorHAnsi" w:eastAsia="Times New Roman" w:hAnsiTheme="minorHAnsi"/>
      <w:sz w:val="18"/>
      <w:szCs w:val="20"/>
      <w:lang w:val="en-GB"/>
    </w:rPr>
  </w:style>
  <w:style w:type="paragraph" w:styleId="ListNumber2">
    <w:name w:val="List Number 2"/>
    <w:basedOn w:val="Normal"/>
    <w:uiPriority w:val="1"/>
    <w:qFormat/>
    <w:rsid w:val="004B26A0"/>
    <w:pPr>
      <w:numPr>
        <w:ilvl w:val="1"/>
        <w:numId w:val="34"/>
      </w:numPr>
      <w:spacing w:after="120" w:line="240" w:lineRule="atLeast"/>
    </w:pPr>
    <w:rPr>
      <w:rFonts w:asciiTheme="minorHAnsi" w:eastAsia="Times New Roman" w:hAnsiTheme="minorHAnsi"/>
      <w:sz w:val="18"/>
      <w:szCs w:val="20"/>
      <w:lang w:val="en-GB"/>
    </w:rPr>
  </w:style>
  <w:style w:type="paragraph" w:styleId="ListNumber3">
    <w:name w:val="List Number 3"/>
    <w:basedOn w:val="Normal"/>
    <w:uiPriority w:val="1"/>
    <w:qFormat/>
    <w:rsid w:val="004B26A0"/>
    <w:pPr>
      <w:numPr>
        <w:ilvl w:val="2"/>
        <w:numId w:val="34"/>
      </w:numPr>
      <w:spacing w:after="120" w:line="240" w:lineRule="atLeast"/>
    </w:pPr>
    <w:rPr>
      <w:rFonts w:asciiTheme="minorHAnsi" w:eastAsia="Times New Roman" w:hAnsiTheme="minorHAnsi"/>
      <w:sz w:val="18"/>
      <w:szCs w:val="20"/>
      <w:lang w:val="en-GB"/>
    </w:rPr>
  </w:style>
  <w:style w:type="paragraph" w:styleId="ListNumber4">
    <w:name w:val="List Number 4"/>
    <w:basedOn w:val="Normal"/>
    <w:semiHidden/>
    <w:unhideWhenUsed/>
    <w:rsid w:val="004B26A0"/>
    <w:pPr>
      <w:numPr>
        <w:numId w:val="35"/>
      </w:numPr>
      <w:spacing w:after="120" w:line="240" w:lineRule="atLeast"/>
      <w:contextualSpacing/>
    </w:pPr>
    <w:rPr>
      <w:rFonts w:asciiTheme="minorHAnsi" w:eastAsia="Times New Roman" w:hAnsiTheme="minorHAnsi"/>
      <w:sz w:val="18"/>
      <w:szCs w:val="20"/>
    </w:rPr>
  </w:style>
  <w:style w:type="paragraph" w:styleId="ListNumber5">
    <w:name w:val="List Number 5"/>
    <w:basedOn w:val="Normal"/>
    <w:semiHidden/>
    <w:unhideWhenUsed/>
    <w:rsid w:val="004B26A0"/>
    <w:pPr>
      <w:numPr>
        <w:numId w:val="36"/>
      </w:numPr>
      <w:spacing w:after="120" w:line="240" w:lineRule="atLeast"/>
      <w:contextualSpacing/>
    </w:pPr>
    <w:rPr>
      <w:rFonts w:asciiTheme="minorHAnsi" w:eastAsia="Times New Roman" w:hAnsiTheme="minorHAnsi"/>
      <w:sz w:val="18"/>
      <w:szCs w:val="20"/>
    </w:rPr>
  </w:style>
  <w:style w:type="paragraph" w:customStyle="1" w:styleId="NumberedHeading1">
    <w:name w:val="Numbered Heading 1"/>
    <w:next w:val="BodyText"/>
    <w:uiPriority w:val="3"/>
    <w:qFormat/>
    <w:rsid w:val="004B26A0"/>
    <w:pPr>
      <w:numPr>
        <w:numId w:val="38"/>
      </w:numPr>
      <w:spacing w:before="240" w:after="120" w:line="400" w:lineRule="exact"/>
    </w:pPr>
    <w:rPr>
      <w:rFonts w:asciiTheme="majorHAnsi" w:eastAsia="Times New Roman" w:hAnsiTheme="majorHAnsi" w:cstheme="majorHAnsi"/>
      <w:color w:val="4F2D7F" w:themeColor="accent1"/>
      <w:sz w:val="36"/>
      <w:szCs w:val="20"/>
    </w:rPr>
  </w:style>
  <w:style w:type="paragraph" w:customStyle="1" w:styleId="NumberedHeading2">
    <w:name w:val="Numbered Heading 2"/>
    <w:next w:val="BodyText"/>
    <w:uiPriority w:val="3"/>
    <w:qFormat/>
    <w:rsid w:val="004B26A0"/>
    <w:pPr>
      <w:numPr>
        <w:ilvl w:val="1"/>
        <w:numId w:val="38"/>
      </w:numPr>
      <w:spacing w:before="240" w:after="120" w:line="320" w:lineRule="exact"/>
    </w:pPr>
    <w:rPr>
      <w:rFonts w:asciiTheme="majorHAnsi" w:eastAsia="Times New Roman" w:hAnsiTheme="majorHAnsi" w:cstheme="majorHAnsi"/>
      <w:color w:val="4F2D7F" w:themeColor="accent1"/>
      <w:sz w:val="26"/>
      <w:szCs w:val="28"/>
    </w:rPr>
  </w:style>
  <w:style w:type="paragraph" w:customStyle="1" w:styleId="TableBullet1">
    <w:name w:val="Table Bullet 1"/>
    <w:basedOn w:val="ListBullet"/>
    <w:uiPriority w:val="9"/>
    <w:qFormat/>
    <w:rsid w:val="004B26A0"/>
    <w:pPr>
      <w:numPr>
        <w:numId w:val="41"/>
      </w:numPr>
      <w:spacing w:before="60" w:after="60" w:line="240" w:lineRule="atLeast"/>
      <w:contextualSpacing w:val="0"/>
    </w:pPr>
    <w:rPr>
      <w:rFonts w:asciiTheme="minorHAnsi" w:eastAsia="Times New Roman" w:hAnsiTheme="minorHAnsi"/>
      <w:sz w:val="18"/>
      <w:szCs w:val="20"/>
      <w:lang w:val="en-GB"/>
    </w:rPr>
  </w:style>
  <w:style w:type="paragraph" w:styleId="ListBullet">
    <w:name w:val="List Bullet"/>
    <w:basedOn w:val="Normal"/>
    <w:uiPriority w:val="99"/>
    <w:semiHidden/>
    <w:unhideWhenUsed/>
    <w:rsid w:val="00B40917"/>
    <w:pPr>
      <w:numPr>
        <w:numId w:val="18"/>
      </w:numPr>
      <w:contextualSpacing/>
    </w:pPr>
  </w:style>
  <w:style w:type="paragraph" w:customStyle="1" w:styleId="TableBullet2">
    <w:name w:val="Table Bullet 2"/>
    <w:basedOn w:val="ListBullet2"/>
    <w:uiPriority w:val="9"/>
    <w:qFormat/>
    <w:rsid w:val="004B26A0"/>
    <w:pPr>
      <w:numPr>
        <w:ilvl w:val="1"/>
        <w:numId w:val="41"/>
      </w:numPr>
      <w:spacing w:before="60" w:after="60" w:line="240" w:lineRule="atLeast"/>
      <w:contextualSpacing w:val="0"/>
    </w:pPr>
    <w:rPr>
      <w:rFonts w:asciiTheme="minorHAnsi" w:eastAsia="Times New Roman" w:hAnsiTheme="minorHAnsi"/>
      <w:sz w:val="18"/>
      <w:szCs w:val="20"/>
      <w:lang w:val="en-GB"/>
    </w:rPr>
  </w:style>
  <w:style w:type="paragraph" w:styleId="ListBullet2">
    <w:name w:val="List Bullet 2"/>
    <w:basedOn w:val="Normal"/>
    <w:uiPriority w:val="99"/>
    <w:semiHidden/>
    <w:unhideWhenUsed/>
    <w:rsid w:val="00B40917"/>
    <w:pPr>
      <w:numPr>
        <w:numId w:val="20"/>
      </w:numPr>
      <w:contextualSpacing/>
    </w:pPr>
  </w:style>
  <w:style w:type="paragraph" w:customStyle="1" w:styleId="TableBullet3">
    <w:name w:val="Table Bullet 3"/>
    <w:basedOn w:val="ListBullet3"/>
    <w:uiPriority w:val="9"/>
    <w:qFormat/>
    <w:rsid w:val="004B26A0"/>
    <w:pPr>
      <w:numPr>
        <w:ilvl w:val="2"/>
        <w:numId w:val="41"/>
      </w:numPr>
      <w:spacing w:before="60" w:after="60" w:line="240" w:lineRule="atLeast"/>
    </w:pPr>
    <w:rPr>
      <w:rFonts w:asciiTheme="minorHAnsi" w:eastAsia="Times New Roman" w:hAnsiTheme="minorHAnsi"/>
      <w:sz w:val="18"/>
      <w:szCs w:val="20"/>
      <w:lang w:val="en-GB"/>
    </w:rPr>
  </w:style>
  <w:style w:type="paragraph" w:styleId="ListBullet3">
    <w:name w:val="List Bullet 3"/>
    <w:basedOn w:val="Normal"/>
    <w:uiPriority w:val="99"/>
    <w:semiHidden/>
    <w:unhideWhenUsed/>
    <w:rsid w:val="00B40917"/>
    <w:pPr>
      <w:numPr>
        <w:numId w:val="22"/>
      </w:numPr>
      <w:contextualSpacing/>
    </w:pPr>
  </w:style>
  <w:style w:type="paragraph" w:customStyle="1" w:styleId="TableHeading">
    <w:name w:val="Table Heading"/>
    <w:uiPriority w:val="2"/>
    <w:qFormat/>
    <w:rsid w:val="004B26A0"/>
    <w:pPr>
      <w:spacing w:before="60" w:after="60" w:line="240" w:lineRule="auto"/>
    </w:pPr>
    <w:rPr>
      <w:rFonts w:asciiTheme="minorHAnsi" w:eastAsia="Times New Roman" w:hAnsiTheme="minorHAnsi"/>
      <w:b/>
      <w:bCs/>
      <w:kern w:val="28"/>
      <w:sz w:val="16"/>
      <w:szCs w:val="32"/>
    </w:rPr>
  </w:style>
  <w:style w:type="paragraph" w:customStyle="1" w:styleId="TableHeadingRight">
    <w:name w:val="Table Heading Right"/>
    <w:basedOn w:val="TableHeading"/>
    <w:uiPriority w:val="9"/>
    <w:rsid w:val="004B26A0"/>
    <w:pPr>
      <w:jc w:val="right"/>
    </w:pPr>
    <w:rPr>
      <w:color w:val="4F2D7F" w:themeColor="accent1"/>
      <w:sz w:val="18"/>
      <w:lang w:val="en-GB"/>
    </w:rPr>
  </w:style>
  <w:style w:type="paragraph" w:customStyle="1" w:styleId="TableNumber">
    <w:name w:val="Table Number"/>
    <w:basedOn w:val="ListNumber"/>
    <w:uiPriority w:val="9"/>
    <w:qFormat/>
    <w:rsid w:val="004B26A0"/>
    <w:pPr>
      <w:numPr>
        <w:numId w:val="44"/>
      </w:numPr>
      <w:spacing w:before="60" w:after="60"/>
    </w:pPr>
  </w:style>
  <w:style w:type="paragraph" w:customStyle="1" w:styleId="TableNumber2">
    <w:name w:val="Table Number 2"/>
    <w:basedOn w:val="ListNumber2"/>
    <w:uiPriority w:val="9"/>
    <w:qFormat/>
    <w:rsid w:val="004B26A0"/>
    <w:pPr>
      <w:numPr>
        <w:numId w:val="44"/>
      </w:numPr>
      <w:spacing w:before="60" w:after="60"/>
    </w:pPr>
  </w:style>
  <w:style w:type="paragraph" w:customStyle="1" w:styleId="TableNumber3">
    <w:name w:val="Table Number 3"/>
    <w:basedOn w:val="ListNumber3"/>
    <w:uiPriority w:val="9"/>
    <w:qFormat/>
    <w:rsid w:val="004B26A0"/>
    <w:pPr>
      <w:numPr>
        <w:numId w:val="44"/>
      </w:numPr>
      <w:spacing w:before="60" w:after="60"/>
    </w:pPr>
  </w:style>
  <w:style w:type="paragraph" w:customStyle="1" w:styleId="TableText">
    <w:name w:val="Table Text"/>
    <w:uiPriority w:val="2"/>
    <w:qFormat/>
    <w:rsid w:val="004B26A0"/>
    <w:pPr>
      <w:spacing w:before="60" w:after="60" w:line="240" w:lineRule="auto"/>
    </w:pPr>
    <w:rPr>
      <w:rFonts w:asciiTheme="minorHAnsi" w:eastAsia="Times New Roman" w:hAnsiTheme="minorHAnsi"/>
      <w:sz w:val="16"/>
      <w:szCs w:val="20"/>
    </w:rPr>
  </w:style>
  <w:style w:type="paragraph" w:customStyle="1" w:styleId="TableTextRight">
    <w:name w:val="Table Text Right"/>
    <w:basedOn w:val="TableText"/>
    <w:uiPriority w:val="9"/>
    <w:rsid w:val="004B26A0"/>
    <w:pPr>
      <w:jc w:val="right"/>
    </w:pPr>
    <w:rPr>
      <w:sz w:val="18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Excel_Macro-Enabled_Worksheet.xlsm"/><Relationship Id="rId14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11779\appdata\roaming\microsoft\templates\GT_Word_Templates\Letter\Blank.dotm" TargetMode="External"/></Relationships>
</file>

<file path=word/theme/theme1.xml><?xml version="1.0" encoding="utf-8"?>
<a:theme xmlns:a="http://schemas.openxmlformats.org/drawingml/2006/main" name="Office Theme">
  <a:themeElements>
    <a:clrScheme name="GTUSRibbon">
      <a:dk1>
        <a:sysClr val="windowText" lastClr="000000"/>
      </a:dk1>
      <a:lt1>
        <a:sysClr val="window" lastClr="FFFFFF"/>
      </a:lt1>
      <a:dk2>
        <a:srgbClr val="F6F5F2"/>
      </a:dk2>
      <a:lt2>
        <a:srgbClr val="FFFFFF"/>
      </a:lt2>
      <a:accent1>
        <a:srgbClr val="4F2D7F"/>
      </a:accent1>
      <a:accent2>
        <a:srgbClr val="725799"/>
      </a:accent2>
      <a:accent3>
        <a:srgbClr val="9581B2"/>
      </a:accent3>
      <a:accent4>
        <a:srgbClr val="00A7B5"/>
      </a:accent4>
      <a:accent5>
        <a:srgbClr val="33B9C4"/>
      </a:accent5>
      <a:accent6>
        <a:srgbClr val="66CAD3"/>
      </a:accent6>
      <a:hlink>
        <a:srgbClr val="4F2D7F"/>
      </a:hlink>
      <a:folHlink>
        <a:srgbClr val="E92841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58E333-5E0E-40B2-AE94-3999CDE3A1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Blank</Template>
  <TotalTime>59</TotalTime>
  <Pages>1</Pages>
  <Words>211</Words>
  <Characters>1203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Grant Thornton LLP</Company>
  <LinksUpToDate>false</LinksUpToDate>
  <CharactersWithSpaces>1412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Ayapaneni, Chanukya</dc:creator>
  <cp:keywords/>
  <dc:description/>
  <cp:lastModifiedBy>Kamini Ravichandran</cp:lastModifiedBy>
  <cp:revision>3</cp:revision>
  <dcterms:created xsi:type="dcterms:W3CDTF">2020-08-24T17:50:00Z</dcterms:created>
  <dcterms:modified xsi:type="dcterms:W3CDTF">2020-08-25T20:08:00Z</dcterms:modified>
</cp:coreProperties>
</file>